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82A27" w14:textId="77777777" w:rsidR="007A4085" w:rsidRDefault="004F2170" w:rsidP="007A4085">
      <w:pPr>
        <w:pStyle w:val="Title"/>
      </w:pPr>
      <w:proofErr w:type="spellStart"/>
      <w:r>
        <w:t>CMP</w:t>
      </w:r>
      <w:proofErr w:type="spellEnd"/>
      <w:r>
        <w:t xml:space="preserve"> 403 DR. Anna Software </w:t>
      </w:r>
      <w:r w:rsidR="007A4085">
        <w:t>Engineering</w:t>
      </w:r>
    </w:p>
    <w:p w14:paraId="7AF60F47" w14:textId="77777777" w:rsidR="007A4085" w:rsidRDefault="007A4085" w:rsidP="007A4085">
      <w:pPr>
        <w:pStyle w:val="Heading1"/>
      </w:pPr>
      <w:r>
        <w:t xml:space="preserve">Classwork </w:t>
      </w:r>
    </w:p>
    <w:p w14:paraId="4CB51366" w14:textId="77777777" w:rsidR="007A4085" w:rsidRDefault="00025E18" w:rsidP="007A4085">
      <w:r>
        <w:t>Systems involved</w:t>
      </w:r>
    </w:p>
    <w:p w14:paraId="59B60C97" w14:textId="77777777" w:rsidR="00025E18" w:rsidRDefault="00025E18" w:rsidP="00025E18">
      <w:pPr>
        <w:pStyle w:val="ListParagraph"/>
        <w:numPr>
          <w:ilvl w:val="0"/>
          <w:numId w:val="3"/>
        </w:numPr>
      </w:pPr>
      <w:r>
        <w:t>Education</w:t>
      </w:r>
    </w:p>
    <w:p w14:paraId="380DE335" w14:textId="77777777" w:rsidR="00025E18" w:rsidRDefault="00025E18" w:rsidP="00025E18">
      <w:pPr>
        <w:pStyle w:val="ListParagraph"/>
        <w:numPr>
          <w:ilvl w:val="0"/>
          <w:numId w:val="3"/>
        </w:numPr>
      </w:pPr>
      <w:r>
        <w:t>Estate</w:t>
      </w:r>
    </w:p>
    <w:p w14:paraId="07D246BE" w14:textId="77777777" w:rsidR="00025E18" w:rsidRDefault="00025E18" w:rsidP="00025E18">
      <w:pPr>
        <w:pStyle w:val="ListParagraph"/>
        <w:numPr>
          <w:ilvl w:val="0"/>
          <w:numId w:val="3"/>
        </w:numPr>
      </w:pPr>
      <w:r>
        <w:t>Health</w:t>
      </w:r>
    </w:p>
    <w:p w14:paraId="28F09C60" w14:textId="77777777" w:rsidR="00025E18" w:rsidRDefault="00025E18" w:rsidP="00025E18">
      <w:pPr>
        <w:pStyle w:val="ListParagraph"/>
        <w:numPr>
          <w:ilvl w:val="0"/>
          <w:numId w:val="3"/>
        </w:numPr>
      </w:pPr>
      <w:r>
        <w:t>Maintenance</w:t>
      </w:r>
    </w:p>
    <w:p w14:paraId="31ABCEF1" w14:textId="77777777" w:rsidR="00025E18" w:rsidRDefault="00025E18" w:rsidP="00025E18">
      <w:pPr>
        <w:pStyle w:val="ListParagraph"/>
        <w:numPr>
          <w:ilvl w:val="0"/>
          <w:numId w:val="3"/>
        </w:numPr>
      </w:pPr>
      <w:r>
        <w:t>Fleet</w:t>
      </w:r>
    </w:p>
    <w:p w14:paraId="272EB2A4" w14:textId="77777777" w:rsidR="00025E18" w:rsidRDefault="00025E18" w:rsidP="00025E18">
      <w:pPr>
        <w:pStyle w:val="ListParagraph"/>
        <w:numPr>
          <w:ilvl w:val="0"/>
          <w:numId w:val="3"/>
        </w:numPr>
      </w:pPr>
      <w:r>
        <w:t>Production</w:t>
      </w:r>
    </w:p>
    <w:p w14:paraId="4588152B" w14:textId="77777777" w:rsidR="00025E18" w:rsidRDefault="00025E18" w:rsidP="00025E18">
      <w:pPr>
        <w:pStyle w:val="ListParagraph"/>
        <w:numPr>
          <w:ilvl w:val="0"/>
          <w:numId w:val="3"/>
        </w:numPr>
      </w:pPr>
      <w:r>
        <w:t>Finance accounting</w:t>
      </w:r>
    </w:p>
    <w:p w14:paraId="10A0F96D" w14:textId="77777777" w:rsidR="00025E18" w:rsidRDefault="00025E18" w:rsidP="00025E18">
      <w:pPr>
        <w:pStyle w:val="ListParagraph"/>
        <w:numPr>
          <w:ilvl w:val="0"/>
          <w:numId w:val="3"/>
        </w:numPr>
      </w:pPr>
      <w:r>
        <w:t>E commerce</w:t>
      </w:r>
    </w:p>
    <w:p w14:paraId="0A8D862B" w14:textId="77777777" w:rsidR="00025E18" w:rsidRDefault="00025E18" w:rsidP="00025E18">
      <w:pPr>
        <w:pStyle w:val="ListParagraph"/>
        <w:numPr>
          <w:ilvl w:val="0"/>
          <w:numId w:val="3"/>
        </w:numPr>
      </w:pPr>
      <w:r>
        <w:t>Restaurant</w:t>
      </w:r>
    </w:p>
    <w:p w14:paraId="7260E29B" w14:textId="77777777" w:rsidR="00025E18" w:rsidRDefault="00025E18" w:rsidP="00025E18">
      <w:pPr>
        <w:pStyle w:val="ListParagraph"/>
        <w:numPr>
          <w:ilvl w:val="0"/>
          <w:numId w:val="3"/>
        </w:numPr>
      </w:pPr>
      <w:r>
        <w:t>Logistics</w:t>
      </w:r>
    </w:p>
    <w:p w14:paraId="09E23CFD" w14:textId="77777777" w:rsidR="00025E18" w:rsidRDefault="00025E18" w:rsidP="00025E18">
      <w:pPr>
        <w:pStyle w:val="ListParagraph"/>
        <w:numPr>
          <w:ilvl w:val="0"/>
          <w:numId w:val="3"/>
        </w:numPr>
      </w:pPr>
      <w:r>
        <w:t>Guesthouse</w:t>
      </w:r>
    </w:p>
    <w:p w14:paraId="474A5FF2" w14:textId="77777777" w:rsidR="00025E18" w:rsidRDefault="00025E18" w:rsidP="00025E18">
      <w:pPr>
        <w:pStyle w:val="ListParagraph"/>
        <w:numPr>
          <w:ilvl w:val="0"/>
          <w:numId w:val="3"/>
        </w:numPr>
      </w:pPr>
      <w:r>
        <w:t>Animal husbandry</w:t>
      </w:r>
    </w:p>
    <w:p w14:paraId="0B4F9CEF" w14:textId="77777777" w:rsidR="00025E18" w:rsidRDefault="00025E18" w:rsidP="00025E18">
      <w:pPr>
        <w:pStyle w:val="ListParagraph"/>
        <w:numPr>
          <w:ilvl w:val="0"/>
          <w:numId w:val="3"/>
        </w:numPr>
      </w:pPr>
      <w:r>
        <w:t>Fisheries</w:t>
      </w:r>
    </w:p>
    <w:p w14:paraId="08444462" w14:textId="77777777" w:rsidR="00025E18" w:rsidRDefault="00025E18" w:rsidP="00025E18">
      <w:pPr>
        <w:pStyle w:val="ListParagraph"/>
        <w:numPr>
          <w:ilvl w:val="0"/>
          <w:numId w:val="3"/>
        </w:numPr>
      </w:pPr>
      <w:r>
        <w:t>Decision support</w:t>
      </w:r>
    </w:p>
    <w:p w14:paraId="3E0028FC" w14:textId="77777777" w:rsidR="00025E18" w:rsidRDefault="00025E18" w:rsidP="00025E18">
      <w:pPr>
        <w:pStyle w:val="ListParagraph"/>
        <w:numPr>
          <w:ilvl w:val="0"/>
          <w:numId w:val="3"/>
        </w:numPr>
      </w:pPr>
      <w:r>
        <w:t>Cooperative ventures</w:t>
      </w:r>
    </w:p>
    <w:p w14:paraId="27312D08" w14:textId="77777777" w:rsidR="00025E18" w:rsidRDefault="00025E18" w:rsidP="00025E18">
      <w:pPr>
        <w:pStyle w:val="ListParagraph"/>
        <w:numPr>
          <w:ilvl w:val="0"/>
          <w:numId w:val="3"/>
        </w:numPr>
      </w:pPr>
      <w:r>
        <w:t>Inventory</w:t>
      </w:r>
    </w:p>
    <w:p w14:paraId="24994B73" w14:textId="77777777" w:rsidR="00025E18" w:rsidRDefault="00025E18" w:rsidP="00025E18">
      <w:pPr>
        <w:pStyle w:val="ListParagraph"/>
        <w:numPr>
          <w:ilvl w:val="0"/>
          <w:numId w:val="3"/>
        </w:numPr>
      </w:pPr>
      <w:r>
        <w:t>Human re</w:t>
      </w:r>
    </w:p>
    <w:p w14:paraId="2F747929" w14:textId="19AD93DB" w:rsidR="00355BC4" w:rsidRDefault="00C17517" w:rsidP="00355BC4">
      <w:r>
        <w:t xml:space="preserve">Build a product, work on separate sectors, discuss hardware and functional requirements and properties to develop the final project, </w:t>
      </w:r>
    </w:p>
    <w:p w14:paraId="2258EE1E" w14:textId="77777777" w:rsidR="00355BC4" w:rsidRDefault="00355BC4" w:rsidP="00355BC4">
      <w:pPr>
        <w:pStyle w:val="Heading1"/>
      </w:pPr>
      <w:r>
        <w:t>Chapter 1</w:t>
      </w:r>
    </w:p>
    <w:p w14:paraId="48B3AEAB" w14:textId="77777777" w:rsidR="00355BC4" w:rsidRDefault="00355BC4" w:rsidP="009478B6">
      <w:pPr>
        <w:jc w:val="both"/>
      </w:pPr>
      <w:r>
        <w:t xml:space="preserve">Software engineering is </w:t>
      </w:r>
      <w:r w:rsidR="009478B6">
        <w:t>concerned</w:t>
      </w:r>
      <w:r>
        <w:t xml:space="preserve"> with theories, methods and tools for professional software development. It constituted a significant fraction of gross net profit in developed countries, which is often greater than </w:t>
      </w:r>
      <w:r w:rsidR="009478B6">
        <w:t>hardware</w:t>
      </w:r>
      <w:r>
        <w:t xml:space="preserve"> cost </w:t>
      </w:r>
      <w:r w:rsidR="009478B6">
        <w:t>which</w:t>
      </w:r>
      <w:r>
        <w:t xml:space="preserve"> also </w:t>
      </w:r>
      <w:r w:rsidR="009478B6">
        <w:t>includes</w:t>
      </w:r>
      <w:r>
        <w:t xml:space="preserve"> </w:t>
      </w:r>
      <w:r w:rsidR="009478B6">
        <w:t>maintain</w:t>
      </w:r>
      <w:r>
        <w:t xml:space="preserve"> </w:t>
      </w:r>
      <w:r w:rsidR="009478B6">
        <w:t>cost</w:t>
      </w:r>
      <w:r>
        <w:t xml:space="preserve"> being greater than development cost.</w:t>
      </w:r>
    </w:p>
    <w:p w14:paraId="3040B1AF" w14:textId="77777777" w:rsidR="00355BC4" w:rsidRDefault="00355BC4" w:rsidP="00355BC4">
      <w:r>
        <w:t xml:space="preserve">Types, </w:t>
      </w:r>
    </w:p>
    <w:p w14:paraId="3CED5F11" w14:textId="77777777" w:rsidR="00355BC4" w:rsidRDefault="009478B6" w:rsidP="00355BC4">
      <w:pPr>
        <w:pStyle w:val="ListParagraph"/>
        <w:numPr>
          <w:ilvl w:val="0"/>
          <w:numId w:val="4"/>
        </w:numPr>
      </w:pPr>
      <w:r>
        <w:t>Generic:</w:t>
      </w:r>
      <w:r w:rsidR="00355BC4">
        <w:t xml:space="preserve"> </w:t>
      </w:r>
      <w:r>
        <w:t>stand-alone</w:t>
      </w:r>
      <w:r w:rsidR="00355BC4">
        <w:t xml:space="preserve"> systems that are sold to anyone who wants to buy them. </w:t>
      </w:r>
      <w:r>
        <w:t>E.g.</w:t>
      </w:r>
      <w:r w:rsidR="00355BC4">
        <w:t xml:space="preserve"> graphic programs, project management tools, </w:t>
      </w:r>
      <w:r>
        <w:t>etc.</w:t>
      </w:r>
      <w:r w:rsidR="00355BC4">
        <w:t xml:space="preserve"> Specs and decision are made by the developer</w:t>
      </w:r>
    </w:p>
    <w:p w14:paraId="7964D681" w14:textId="77777777" w:rsidR="00355BC4" w:rsidRDefault="00355BC4" w:rsidP="00355BC4">
      <w:pPr>
        <w:pStyle w:val="ListParagraph"/>
        <w:numPr>
          <w:ilvl w:val="0"/>
          <w:numId w:val="4"/>
        </w:numPr>
      </w:pPr>
      <w:r>
        <w:t xml:space="preserve">Customized: personalized </w:t>
      </w:r>
      <w:r w:rsidR="009478B6">
        <w:t>e.g.</w:t>
      </w:r>
      <w:r>
        <w:t xml:space="preserve"> embedded, monitoring software etc.</w:t>
      </w:r>
      <w:r w:rsidR="009478B6">
        <w:t>by the customer</w:t>
      </w:r>
    </w:p>
    <w:p w14:paraId="2C861012" w14:textId="77777777" w:rsidR="00355BC4" w:rsidRDefault="009478B6" w:rsidP="00355BC4">
      <w:r>
        <w:t>Attributes of good software</w:t>
      </w:r>
    </w:p>
    <w:p w14:paraId="2E234A19" w14:textId="77777777" w:rsidR="009478B6" w:rsidRDefault="009478B6" w:rsidP="009478B6">
      <w:pPr>
        <w:pStyle w:val="ListParagraph"/>
        <w:numPr>
          <w:ilvl w:val="0"/>
          <w:numId w:val="5"/>
        </w:numPr>
      </w:pPr>
      <w:r>
        <w:t xml:space="preserve">Functionality </w:t>
      </w:r>
    </w:p>
    <w:p w14:paraId="1ADE6678" w14:textId="77777777" w:rsidR="009478B6" w:rsidRDefault="009478B6" w:rsidP="009478B6">
      <w:pPr>
        <w:pStyle w:val="ListParagraph"/>
        <w:numPr>
          <w:ilvl w:val="0"/>
          <w:numId w:val="5"/>
        </w:numPr>
      </w:pPr>
      <w:r>
        <w:t xml:space="preserve">Performance </w:t>
      </w:r>
    </w:p>
    <w:p w14:paraId="610DC4B6" w14:textId="77777777" w:rsidR="009478B6" w:rsidRDefault="009478B6" w:rsidP="009478B6">
      <w:pPr>
        <w:pStyle w:val="ListParagraph"/>
        <w:numPr>
          <w:ilvl w:val="0"/>
          <w:numId w:val="5"/>
        </w:numPr>
      </w:pPr>
      <w:r>
        <w:lastRenderedPageBreak/>
        <w:t>Maintainable</w:t>
      </w:r>
    </w:p>
    <w:p w14:paraId="68406004" w14:textId="77777777" w:rsidR="009478B6" w:rsidRDefault="009478B6" w:rsidP="009478B6">
      <w:pPr>
        <w:pStyle w:val="ListParagraph"/>
        <w:numPr>
          <w:ilvl w:val="0"/>
          <w:numId w:val="5"/>
        </w:numPr>
      </w:pPr>
      <w:r>
        <w:t>Dependable</w:t>
      </w:r>
    </w:p>
    <w:p w14:paraId="08B07ADC" w14:textId="77777777" w:rsidR="009478B6" w:rsidRDefault="009478B6" w:rsidP="009478B6">
      <w:pPr>
        <w:pStyle w:val="ListParagraph"/>
        <w:numPr>
          <w:ilvl w:val="0"/>
          <w:numId w:val="5"/>
        </w:numPr>
      </w:pPr>
      <w:r>
        <w:t>Usable</w:t>
      </w:r>
    </w:p>
    <w:p w14:paraId="7565F1A2" w14:textId="77777777" w:rsidR="006C38EA" w:rsidRDefault="006C38EA" w:rsidP="009478B6">
      <w:pPr>
        <w:pStyle w:val="ListParagraph"/>
        <w:numPr>
          <w:ilvl w:val="0"/>
          <w:numId w:val="5"/>
        </w:numPr>
      </w:pPr>
      <w:r>
        <w:t xml:space="preserve">Secure </w:t>
      </w:r>
    </w:p>
    <w:p w14:paraId="62F3B807" w14:textId="77777777" w:rsidR="009478B6" w:rsidRDefault="009478B6" w:rsidP="009478B6">
      <w:r>
        <w:t>Software engineering activities</w:t>
      </w:r>
    </w:p>
    <w:p w14:paraId="3AE7DF34" w14:textId="77777777" w:rsidR="009478B6" w:rsidRDefault="009478B6" w:rsidP="009478B6">
      <w:pPr>
        <w:pStyle w:val="ListParagraph"/>
        <w:numPr>
          <w:ilvl w:val="0"/>
          <w:numId w:val="6"/>
        </w:numPr>
      </w:pPr>
      <w:r>
        <w:t>Specs</w:t>
      </w:r>
      <w:r w:rsidR="00B82FA8">
        <w:t>: define the software and its constraints</w:t>
      </w:r>
    </w:p>
    <w:p w14:paraId="6C6A8EA0" w14:textId="77777777" w:rsidR="009478B6" w:rsidRDefault="009478B6" w:rsidP="009478B6">
      <w:pPr>
        <w:pStyle w:val="ListParagraph"/>
        <w:numPr>
          <w:ilvl w:val="0"/>
          <w:numId w:val="6"/>
        </w:numPr>
      </w:pPr>
      <w:r>
        <w:t>Dev</w:t>
      </w:r>
      <w:r w:rsidR="00B82FA8">
        <w:t>: designed and programmed</w:t>
      </w:r>
    </w:p>
    <w:p w14:paraId="4EEE8DEE" w14:textId="77777777" w:rsidR="009478B6" w:rsidRDefault="009478B6" w:rsidP="009478B6">
      <w:pPr>
        <w:pStyle w:val="ListParagraph"/>
        <w:numPr>
          <w:ilvl w:val="0"/>
          <w:numId w:val="6"/>
        </w:numPr>
      </w:pPr>
      <w:r>
        <w:t>Validation</w:t>
      </w:r>
      <w:r w:rsidR="00B82FA8">
        <w:t>: quality inspection</w:t>
      </w:r>
    </w:p>
    <w:p w14:paraId="30C7BC67" w14:textId="77777777" w:rsidR="009478B6" w:rsidRDefault="009478B6" w:rsidP="009478B6">
      <w:pPr>
        <w:pStyle w:val="ListParagraph"/>
        <w:numPr>
          <w:ilvl w:val="0"/>
          <w:numId w:val="6"/>
        </w:numPr>
      </w:pPr>
      <w:r>
        <w:t>Evolution</w:t>
      </w:r>
      <w:r w:rsidR="00B82FA8">
        <w:t>: modification based on customer and market requirement</w:t>
      </w:r>
    </w:p>
    <w:p w14:paraId="79938631" w14:textId="77777777" w:rsidR="009478B6" w:rsidRDefault="009478B6" w:rsidP="009478B6">
      <w:r>
        <w:t xml:space="preserve">Comp science vs software dev vs </w:t>
      </w:r>
      <w:r w:rsidR="00B82FA8">
        <w:t xml:space="preserve">system </w:t>
      </w:r>
      <w:r>
        <w:t>dev</w:t>
      </w:r>
    </w:p>
    <w:p w14:paraId="2B9010A5" w14:textId="77777777" w:rsidR="009478B6" w:rsidRDefault="009478B6" w:rsidP="009478B6">
      <w:pPr>
        <w:pStyle w:val="ListParagraph"/>
        <w:numPr>
          <w:ilvl w:val="0"/>
          <w:numId w:val="7"/>
        </w:numPr>
      </w:pPr>
      <w:r>
        <w:t>Theory and fundamentals vs practicalities of developing useful software vs all aspects including hard, soft and process engineering</w:t>
      </w:r>
    </w:p>
    <w:p w14:paraId="50DB53BF" w14:textId="77777777" w:rsidR="009478B6" w:rsidRDefault="009478B6" w:rsidP="009478B6">
      <w:r>
        <w:t>Challenges of soft engineering</w:t>
      </w:r>
    </w:p>
    <w:p w14:paraId="09289D02" w14:textId="77777777" w:rsidR="006C38EA" w:rsidRDefault="009478B6" w:rsidP="006C38EA">
      <w:pPr>
        <w:pStyle w:val="ListParagraph"/>
        <w:numPr>
          <w:ilvl w:val="0"/>
          <w:numId w:val="7"/>
        </w:numPr>
      </w:pPr>
      <w:r>
        <w:t xml:space="preserve">Diversity, reduced delivery times </w:t>
      </w:r>
      <w:r w:rsidR="006C38EA">
        <w:t>of</w:t>
      </w:r>
      <w:r>
        <w:t xml:space="preserve"> </w:t>
      </w:r>
      <w:r w:rsidR="006C38EA">
        <w:t>trustworthy</w:t>
      </w:r>
      <w:r>
        <w:t xml:space="preserve"> / quality software</w:t>
      </w:r>
    </w:p>
    <w:p w14:paraId="761C084D" w14:textId="77777777" w:rsidR="006C38EA" w:rsidRDefault="006C38EA" w:rsidP="006C38EA">
      <w:pPr>
        <w:pStyle w:val="ListParagraph"/>
        <w:numPr>
          <w:ilvl w:val="0"/>
          <w:numId w:val="7"/>
        </w:numPr>
      </w:pPr>
      <w:r>
        <w:t>60 – 40 dev – test then for custom, evolution cost &gt; dev cost</w:t>
      </w:r>
    </w:p>
    <w:p w14:paraId="2C77631E" w14:textId="77777777" w:rsidR="006C38EA" w:rsidRDefault="006C38EA" w:rsidP="006C38EA">
      <w:r>
        <w:t xml:space="preserve">Best dev </w:t>
      </w:r>
      <w:commentRangeStart w:id="0"/>
      <w:r>
        <w:t>techniques</w:t>
      </w:r>
      <w:commentRangeEnd w:id="0"/>
      <w:r w:rsidR="00E52780">
        <w:rPr>
          <w:rStyle w:val="CommentReference"/>
        </w:rPr>
        <w:commentReference w:id="0"/>
      </w:r>
    </w:p>
    <w:p w14:paraId="7B223429" w14:textId="77777777" w:rsidR="006C38EA" w:rsidRDefault="006C38EA" w:rsidP="006C38EA">
      <w:pPr>
        <w:pStyle w:val="ListParagraph"/>
        <w:numPr>
          <w:ilvl w:val="0"/>
          <w:numId w:val="7"/>
        </w:numPr>
      </w:pPr>
      <w:r>
        <w:t xml:space="preserve">Games: </w:t>
      </w:r>
      <w:r w:rsidR="00B82FA8">
        <w:t>prototyping</w:t>
      </w:r>
    </w:p>
    <w:p w14:paraId="6A3806EC" w14:textId="77777777" w:rsidR="006C38EA" w:rsidRDefault="006C38EA" w:rsidP="006C38EA">
      <w:pPr>
        <w:pStyle w:val="ListParagraph"/>
        <w:numPr>
          <w:ilvl w:val="0"/>
          <w:numId w:val="7"/>
        </w:numPr>
      </w:pPr>
      <w:r>
        <w:t xml:space="preserve">Safety critical control systems: complete and analyzable </w:t>
      </w:r>
      <w:r w:rsidR="00B82FA8">
        <w:t>system</w:t>
      </w:r>
      <w:r>
        <w:t xml:space="preserve"> </w:t>
      </w:r>
    </w:p>
    <w:p w14:paraId="026E79A9" w14:textId="77777777" w:rsidR="006C38EA" w:rsidRDefault="006C38EA" w:rsidP="006C38EA">
      <w:r>
        <w:t>Web to software engineering</w:t>
      </w:r>
    </w:p>
    <w:p w14:paraId="633DE76A" w14:textId="77777777" w:rsidR="006C38EA" w:rsidRDefault="006C38EA" w:rsidP="006C38EA">
      <w:pPr>
        <w:pStyle w:val="ListParagraph"/>
        <w:numPr>
          <w:ilvl w:val="0"/>
          <w:numId w:val="7"/>
        </w:numPr>
      </w:pPr>
      <w:r>
        <w:t xml:space="preserve">Highly distributed service based systems, </w:t>
      </w:r>
    </w:p>
    <w:p w14:paraId="58E3AEFE" w14:textId="77777777" w:rsidR="006C38EA" w:rsidRDefault="006C38EA" w:rsidP="006C38EA">
      <w:pPr>
        <w:pStyle w:val="ListParagraph"/>
        <w:numPr>
          <w:ilvl w:val="0"/>
          <w:numId w:val="7"/>
        </w:numPr>
      </w:pPr>
      <w:r>
        <w:t>Advances in programming languages and software reuse</w:t>
      </w:r>
    </w:p>
    <w:p w14:paraId="31BD1CD1" w14:textId="77777777" w:rsidR="006C38EA" w:rsidRDefault="006C38EA" w:rsidP="006C38EA">
      <w:pPr>
        <w:pStyle w:val="ListParagraph"/>
        <w:numPr>
          <w:ilvl w:val="0"/>
          <w:numId w:val="7"/>
        </w:numPr>
      </w:pPr>
      <w:r>
        <w:t xml:space="preserve">Availability of software services </w:t>
      </w:r>
    </w:p>
    <w:p w14:paraId="3F074FE6" w14:textId="77777777" w:rsidR="00B82FA8" w:rsidRDefault="00B82FA8" w:rsidP="00B82FA8">
      <w:pPr>
        <w:jc w:val="both"/>
      </w:pPr>
      <w:r>
        <w:t xml:space="preserve">Engineering discipline: using appropriate theories and methods to solve problems while maintaining </w:t>
      </w:r>
      <w:commentRangeStart w:id="1"/>
      <w:r>
        <w:t>scope</w:t>
      </w:r>
      <w:commentRangeEnd w:id="1"/>
      <w:r>
        <w:rPr>
          <w:rStyle w:val="CommentReference"/>
        </w:rPr>
        <w:commentReference w:id="1"/>
      </w:r>
    </w:p>
    <w:p w14:paraId="1690F975" w14:textId="77777777" w:rsidR="00B82FA8" w:rsidRDefault="00E52780" w:rsidP="001209C5">
      <w:r>
        <w:t>General issues that affect software</w:t>
      </w:r>
    </w:p>
    <w:p w14:paraId="52BEBB3E" w14:textId="77777777" w:rsidR="00E52780" w:rsidRDefault="00E52780" w:rsidP="00E52780">
      <w:pPr>
        <w:pStyle w:val="ListParagraph"/>
        <w:numPr>
          <w:ilvl w:val="0"/>
          <w:numId w:val="7"/>
        </w:numPr>
      </w:pPr>
      <w:r>
        <w:t xml:space="preserve">Heterogeneity: requirement for distributed systems including multi-platforming </w:t>
      </w:r>
    </w:p>
    <w:p w14:paraId="7A222D22" w14:textId="77777777" w:rsidR="00E52780" w:rsidRDefault="00E52780" w:rsidP="00E52780">
      <w:pPr>
        <w:pStyle w:val="ListParagraph"/>
        <w:numPr>
          <w:ilvl w:val="0"/>
          <w:numId w:val="7"/>
        </w:numPr>
      </w:pPr>
      <w:r>
        <w:t xml:space="preserve">Business and social change: </w:t>
      </w:r>
    </w:p>
    <w:p w14:paraId="0C2A7BF9" w14:textId="77777777" w:rsidR="00E52780" w:rsidRDefault="00E52780" w:rsidP="00E52780">
      <w:pPr>
        <w:pStyle w:val="ListParagraph"/>
        <w:numPr>
          <w:ilvl w:val="0"/>
          <w:numId w:val="7"/>
        </w:numPr>
      </w:pPr>
      <w:r>
        <w:t xml:space="preserve">Security and trust: </w:t>
      </w:r>
    </w:p>
    <w:p w14:paraId="54E2B46E" w14:textId="77777777" w:rsidR="00E52780" w:rsidRDefault="00E52780" w:rsidP="00E52780">
      <w:r>
        <w:t>Application types</w:t>
      </w:r>
    </w:p>
    <w:p w14:paraId="1830C9EA" w14:textId="77777777" w:rsidR="00E52780" w:rsidRDefault="00E52780" w:rsidP="00E52780">
      <w:pPr>
        <w:pStyle w:val="ListParagraph"/>
        <w:numPr>
          <w:ilvl w:val="0"/>
          <w:numId w:val="7"/>
        </w:numPr>
      </w:pPr>
      <w:r>
        <w:t>Standalone: run on a local computer, do not need network</w:t>
      </w:r>
    </w:p>
    <w:p w14:paraId="22BEC357" w14:textId="77777777" w:rsidR="00E52780" w:rsidRDefault="00E52780" w:rsidP="00E52780">
      <w:pPr>
        <w:pStyle w:val="ListParagraph"/>
        <w:numPr>
          <w:ilvl w:val="0"/>
          <w:numId w:val="7"/>
        </w:numPr>
      </w:pPr>
      <w:r>
        <w:t xml:space="preserve">Interactive transaction based: execute on a remote computer, accessed by users own </w:t>
      </w:r>
      <w:commentRangeStart w:id="2"/>
      <w:r>
        <w:t>computers</w:t>
      </w:r>
      <w:commentRangeEnd w:id="2"/>
      <w:r>
        <w:rPr>
          <w:rStyle w:val="CommentReference"/>
        </w:rPr>
        <w:commentReference w:id="2"/>
      </w:r>
    </w:p>
    <w:p w14:paraId="0B58B654" w14:textId="77777777" w:rsidR="00E52780" w:rsidRDefault="00E52780" w:rsidP="00E52780">
      <w:pPr>
        <w:pStyle w:val="ListParagraph"/>
        <w:numPr>
          <w:ilvl w:val="0"/>
          <w:numId w:val="7"/>
        </w:numPr>
        <w:jc w:val="both"/>
      </w:pPr>
      <w:r>
        <w:t xml:space="preserve">Embedded control systems: control and manage hardware devices. The </w:t>
      </w:r>
      <w:r w:rsidR="0053079B">
        <w:t>largest number among</w:t>
      </w:r>
    </w:p>
    <w:p w14:paraId="65576032" w14:textId="77777777" w:rsidR="00E52780" w:rsidRDefault="00E52780" w:rsidP="00E52780">
      <w:pPr>
        <w:pStyle w:val="ListParagraph"/>
        <w:numPr>
          <w:ilvl w:val="0"/>
          <w:numId w:val="7"/>
        </w:numPr>
        <w:jc w:val="both"/>
      </w:pPr>
      <w:r>
        <w:lastRenderedPageBreak/>
        <w:t>Batch processing: process data in large batches to create corresponding outputs</w:t>
      </w:r>
    </w:p>
    <w:p w14:paraId="64125A65" w14:textId="77777777" w:rsidR="00E52780" w:rsidRDefault="00E52780" w:rsidP="00E52780">
      <w:pPr>
        <w:pStyle w:val="ListParagraph"/>
        <w:numPr>
          <w:ilvl w:val="0"/>
          <w:numId w:val="7"/>
        </w:numPr>
        <w:jc w:val="both"/>
      </w:pPr>
      <w:r>
        <w:t xml:space="preserve">Entertainment </w:t>
      </w:r>
      <w:r w:rsidR="0053079B">
        <w:t>systems</w:t>
      </w:r>
      <w:r>
        <w:t xml:space="preserve">: </w:t>
      </w:r>
      <w:r w:rsidR="0053079B">
        <w:t>personal entertainment of the user</w:t>
      </w:r>
    </w:p>
    <w:p w14:paraId="2F22B4AD" w14:textId="77777777" w:rsidR="0053079B" w:rsidRDefault="0053079B" w:rsidP="00E52780">
      <w:pPr>
        <w:pStyle w:val="ListParagraph"/>
        <w:numPr>
          <w:ilvl w:val="0"/>
          <w:numId w:val="7"/>
        </w:numPr>
        <w:jc w:val="both"/>
      </w:pPr>
      <w:r>
        <w:t>Modeling and simulations: model physical processes or situations which may include many separate interacting objects</w:t>
      </w:r>
    </w:p>
    <w:p w14:paraId="617A1E79" w14:textId="77777777" w:rsidR="0053079B" w:rsidRDefault="0053079B" w:rsidP="00E52780">
      <w:pPr>
        <w:pStyle w:val="ListParagraph"/>
        <w:numPr>
          <w:ilvl w:val="0"/>
          <w:numId w:val="7"/>
        </w:numPr>
        <w:jc w:val="both"/>
      </w:pPr>
      <w:r>
        <w:t>Data collection: use sensors to collect data and send it to other systems for processing</w:t>
      </w:r>
    </w:p>
    <w:p w14:paraId="24EFE8B1" w14:textId="77777777" w:rsidR="0053079B" w:rsidRDefault="0053079B" w:rsidP="0053079B">
      <w:pPr>
        <w:pStyle w:val="ListParagraph"/>
        <w:numPr>
          <w:ilvl w:val="0"/>
          <w:numId w:val="7"/>
        </w:numPr>
        <w:jc w:val="both"/>
      </w:pPr>
      <w:r>
        <w:t>System of systems: compose other software systems</w:t>
      </w:r>
    </w:p>
    <w:p w14:paraId="22BE94E3" w14:textId="77777777" w:rsidR="0053079B" w:rsidRDefault="0053079B" w:rsidP="0053079B">
      <w:pPr>
        <w:jc w:val="both"/>
      </w:pPr>
    </w:p>
    <w:p w14:paraId="04627FFE" w14:textId="77777777" w:rsidR="0053079B" w:rsidRDefault="0053079B" w:rsidP="0053079B">
      <w:pPr>
        <w:jc w:val="both"/>
      </w:pPr>
      <w:r>
        <w:t>Software engineering fundamentals</w:t>
      </w:r>
    </w:p>
    <w:p w14:paraId="51D4D73D" w14:textId="77777777" w:rsidR="0053079B" w:rsidRDefault="0053079B" w:rsidP="0053079B">
      <w:pPr>
        <w:pStyle w:val="ListParagraph"/>
        <w:numPr>
          <w:ilvl w:val="0"/>
          <w:numId w:val="8"/>
        </w:numPr>
        <w:jc w:val="both"/>
      </w:pPr>
      <w:r>
        <w:t>Systems should use a managed and understood development process</w:t>
      </w:r>
    </w:p>
    <w:p w14:paraId="6D522031" w14:textId="77777777" w:rsidR="0053079B" w:rsidRDefault="0053079B" w:rsidP="0053079B">
      <w:pPr>
        <w:pStyle w:val="ListParagraph"/>
        <w:numPr>
          <w:ilvl w:val="0"/>
          <w:numId w:val="8"/>
        </w:numPr>
        <w:jc w:val="both"/>
      </w:pPr>
      <w:r>
        <w:t>Dependability and performance are of top most importance</w:t>
      </w:r>
    </w:p>
    <w:p w14:paraId="02A9DA43" w14:textId="77777777" w:rsidR="0053079B" w:rsidRDefault="0053079B" w:rsidP="0053079B">
      <w:pPr>
        <w:pStyle w:val="ListParagraph"/>
        <w:numPr>
          <w:ilvl w:val="0"/>
          <w:numId w:val="8"/>
        </w:numPr>
        <w:jc w:val="both"/>
      </w:pPr>
      <w:r>
        <w:t>What the software should do are importance</w:t>
      </w:r>
    </w:p>
    <w:p w14:paraId="4926E387" w14:textId="77777777" w:rsidR="0053079B" w:rsidRDefault="0053079B" w:rsidP="0053079B">
      <w:pPr>
        <w:pStyle w:val="ListParagraph"/>
        <w:numPr>
          <w:ilvl w:val="0"/>
          <w:numId w:val="8"/>
        </w:numPr>
        <w:jc w:val="both"/>
      </w:pPr>
      <w:r>
        <w:t>Reuse existing software where necessary</w:t>
      </w:r>
    </w:p>
    <w:p w14:paraId="73F38BCE" w14:textId="77777777" w:rsidR="0053079B" w:rsidRDefault="0053079B" w:rsidP="0053079B">
      <w:pPr>
        <w:jc w:val="both"/>
      </w:pPr>
      <w:r>
        <w:t>Software engineering and the web</w:t>
      </w:r>
    </w:p>
    <w:p w14:paraId="614765E7" w14:textId="77777777" w:rsidR="0053079B" w:rsidRDefault="0053079B" w:rsidP="0053079B">
      <w:pPr>
        <w:pStyle w:val="ListParagraph"/>
        <w:numPr>
          <w:ilvl w:val="0"/>
          <w:numId w:val="7"/>
        </w:numPr>
        <w:jc w:val="both"/>
      </w:pPr>
      <w:r>
        <w:t>Allow application functionality accessibility over the internet</w:t>
      </w:r>
    </w:p>
    <w:p w14:paraId="0B1D49BB" w14:textId="77777777" w:rsidR="0053079B" w:rsidRDefault="0053079B" w:rsidP="0053079B">
      <w:pPr>
        <w:pStyle w:val="ListParagraph"/>
        <w:numPr>
          <w:ilvl w:val="0"/>
          <w:numId w:val="7"/>
        </w:numPr>
        <w:jc w:val="both"/>
      </w:pPr>
      <w:r>
        <w:t>Cloud computing provision of computer services remotely on the cloud</w:t>
      </w:r>
    </w:p>
    <w:p w14:paraId="7DA2333E" w14:textId="77777777" w:rsidR="0053079B" w:rsidRDefault="0053079B" w:rsidP="0053079B">
      <w:pPr>
        <w:pStyle w:val="ListParagraph"/>
        <w:numPr>
          <w:ilvl w:val="0"/>
          <w:numId w:val="7"/>
        </w:numPr>
        <w:jc w:val="both"/>
      </w:pPr>
      <w:r>
        <w:t>Assemble from pre-existing components and systems</w:t>
      </w:r>
    </w:p>
    <w:p w14:paraId="5294C716" w14:textId="77777777" w:rsidR="0053079B" w:rsidRDefault="0053079B" w:rsidP="0053079B">
      <w:pPr>
        <w:pStyle w:val="ListParagraph"/>
        <w:numPr>
          <w:ilvl w:val="0"/>
          <w:numId w:val="7"/>
        </w:numPr>
        <w:jc w:val="both"/>
      </w:pPr>
      <w:r>
        <w:t>Should be developed and implemented incrementally</w:t>
      </w:r>
    </w:p>
    <w:p w14:paraId="30A670AF" w14:textId="77777777" w:rsidR="0053079B" w:rsidRDefault="0053079B" w:rsidP="0053079B">
      <w:pPr>
        <w:pStyle w:val="ListParagraph"/>
        <w:numPr>
          <w:ilvl w:val="0"/>
          <w:numId w:val="7"/>
        </w:numPr>
        <w:jc w:val="both"/>
      </w:pPr>
      <w:r>
        <w:t>User interfaces should be constrained by the capabilities of the web browser</w:t>
      </w:r>
    </w:p>
    <w:p w14:paraId="7C3DAD4E" w14:textId="77777777" w:rsidR="0053079B" w:rsidRDefault="0053079B" w:rsidP="0053079B">
      <w:pPr>
        <w:pStyle w:val="ListParagraph"/>
        <w:numPr>
          <w:ilvl w:val="0"/>
          <w:numId w:val="7"/>
        </w:numPr>
        <w:jc w:val="both"/>
      </w:pPr>
      <w:r>
        <w:t>Web forms with local scripting are more used</w:t>
      </w:r>
    </w:p>
    <w:p w14:paraId="652E9154" w14:textId="77777777" w:rsidR="0053079B" w:rsidRDefault="0053079B" w:rsidP="0053079B">
      <w:pPr>
        <w:pStyle w:val="ListParagraph"/>
        <w:numPr>
          <w:ilvl w:val="0"/>
          <w:numId w:val="7"/>
        </w:numPr>
        <w:jc w:val="both"/>
      </w:pPr>
      <w:r>
        <w:t>They are complex distribution systems</w:t>
      </w:r>
    </w:p>
    <w:p w14:paraId="468A376E" w14:textId="77777777" w:rsidR="00E52780" w:rsidRDefault="00E52780" w:rsidP="00E52780"/>
    <w:p w14:paraId="3F7D50BA" w14:textId="77777777" w:rsidR="0053079B" w:rsidRDefault="0053079B" w:rsidP="00E52780">
      <w:r>
        <w:t>Software engineering ethics</w:t>
      </w:r>
      <w:r w:rsidR="00166823">
        <w:t xml:space="preserve"> </w:t>
      </w:r>
    </w:p>
    <w:p w14:paraId="458EBA46" w14:textId="77777777" w:rsidR="0053079B" w:rsidRDefault="0053079B" w:rsidP="0053079B">
      <w:pPr>
        <w:pStyle w:val="ListParagraph"/>
        <w:numPr>
          <w:ilvl w:val="0"/>
          <w:numId w:val="7"/>
        </w:numPr>
      </w:pPr>
      <w:r>
        <w:t xml:space="preserve">Involves wider </w:t>
      </w:r>
      <w:r w:rsidR="00D102D5">
        <w:t>responsibilities</w:t>
      </w:r>
      <w:r>
        <w:t xml:space="preserve"> than just application of technical skills and upholding the law</w:t>
      </w:r>
    </w:p>
    <w:p w14:paraId="0F8CECF2" w14:textId="77777777" w:rsidR="0053079B" w:rsidRDefault="0053079B" w:rsidP="0053079B">
      <w:pPr>
        <w:pStyle w:val="ListParagraph"/>
        <w:numPr>
          <w:ilvl w:val="0"/>
          <w:numId w:val="7"/>
        </w:numPr>
      </w:pPr>
      <w:r>
        <w:t>It involves following a set of principles, morally correct</w:t>
      </w:r>
    </w:p>
    <w:p w14:paraId="2C6AA767" w14:textId="77777777" w:rsidR="00D102D5" w:rsidRDefault="00D102D5" w:rsidP="0053079B">
      <w:pPr>
        <w:pStyle w:val="ListParagraph"/>
        <w:numPr>
          <w:ilvl w:val="0"/>
          <w:numId w:val="7"/>
        </w:numPr>
      </w:pPr>
      <w:r>
        <w:t xml:space="preserve">Confidentiality: </w:t>
      </w:r>
    </w:p>
    <w:p w14:paraId="12A4E9B2" w14:textId="77777777" w:rsidR="00D102D5" w:rsidRDefault="00D102D5" w:rsidP="0053079B">
      <w:pPr>
        <w:pStyle w:val="ListParagraph"/>
        <w:numPr>
          <w:ilvl w:val="0"/>
          <w:numId w:val="7"/>
        </w:numPr>
      </w:pPr>
      <w:r>
        <w:t xml:space="preserve">Competence: </w:t>
      </w:r>
    </w:p>
    <w:p w14:paraId="5BA60BE2" w14:textId="77777777" w:rsidR="00D102D5" w:rsidRDefault="00D102D5" w:rsidP="0053079B">
      <w:pPr>
        <w:pStyle w:val="ListParagraph"/>
        <w:numPr>
          <w:ilvl w:val="0"/>
          <w:numId w:val="7"/>
        </w:numPr>
      </w:pPr>
      <w:r>
        <w:t>Intellectual property rights: be aware if intellectual properties such as patents, copyright and their protections</w:t>
      </w:r>
    </w:p>
    <w:p w14:paraId="0C22BC1D" w14:textId="77777777" w:rsidR="00D102D5" w:rsidRDefault="00D102D5" w:rsidP="0053079B">
      <w:pPr>
        <w:pStyle w:val="ListParagraph"/>
        <w:numPr>
          <w:ilvl w:val="0"/>
          <w:numId w:val="7"/>
        </w:numPr>
      </w:pPr>
      <w:r>
        <w:t xml:space="preserve">Computer misuse: </w:t>
      </w:r>
    </w:p>
    <w:p w14:paraId="2B97644D" w14:textId="77777777" w:rsidR="00D102D5" w:rsidRDefault="00D102D5" w:rsidP="00D102D5">
      <w:r>
        <w:t>ACM/</w:t>
      </w:r>
      <w:proofErr w:type="spellStart"/>
      <w:r>
        <w:t>IEEEE</w:t>
      </w:r>
      <w:proofErr w:type="spellEnd"/>
      <w:r>
        <w:t xml:space="preserve"> code of ethics</w:t>
      </w:r>
    </w:p>
    <w:p w14:paraId="69EFA78D" w14:textId="07C34997" w:rsidR="00D102D5" w:rsidRDefault="00166823" w:rsidP="00166823">
      <w:r>
        <w:t>professional societies in the US cooperated to produce a code of ethical practice that t</w:t>
      </w:r>
      <w:r w:rsidR="00A174AB">
        <w:t>he members sign up to the code o</w:t>
      </w:r>
      <w:r>
        <w:t>f practice when they join. There are 8 principal ethics made by all aspect of professionalism</w:t>
      </w:r>
    </w:p>
    <w:p w14:paraId="29FBB44D" w14:textId="5F3342A0" w:rsidR="00A44711" w:rsidRDefault="00166823" w:rsidP="00166823">
      <w:r>
        <w:lastRenderedPageBreak/>
        <w:t xml:space="preserve">computers have roles in all forms of life and profession, </w:t>
      </w:r>
      <w:r w:rsidR="00996888">
        <w:t>and</w:t>
      </w:r>
      <w:r>
        <w:t xml:space="preserve"> because of this they can cause and influence harm or good</w:t>
      </w:r>
      <w:r w:rsidR="00A44711">
        <w:t xml:space="preserve"> </w:t>
      </w:r>
      <w:bookmarkStart w:id="3" w:name="_GoBack"/>
      <w:bookmarkEnd w:id="3"/>
    </w:p>
    <w:p w14:paraId="3840ACEA" w14:textId="77777777" w:rsidR="00166823" w:rsidRDefault="00166823" w:rsidP="00166823">
      <w:r>
        <w:t>E</w:t>
      </w:r>
      <w:r w:rsidR="00A44711">
        <w:t>thical Principles</w:t>
      </w:r>
    </w:p>
    <w:p w14:paraId="243656AA" w14:textId="70AEEE69" w:rsidR="00A44711" w:rsidRDefault="00A174AB" w:rsidP="00A44711">
      <w:pPr>
        <w:pStyle w:val="ListParagraph"/>
        <w:numPr>
          <w:ilvl w:val="0"/>
          <w:numId w:val="7"/>
        </w:numPr>
      </w:pPr>
      <w:r>
        <w:t>PUBLIC</w:t>
      </w:r>
      <w:r w:rsidR="00A44711">
        <w:t>: software engineers shall act consistent with the public interest.</w:t>
      </w:r>
    </w:p>
    <w:p w14:paraId="53A78070" w14:textId="77777777" w:rsidR="00A44711" w:rsidRDefault="00A44711" w:rsidP="00A44711">
      <w:pPr>
        <w:pStyle w:val="ListParagraph"/>
        <w:numPr>
          <w:ilvl w:val="0"/>
          <w:numId w:val="7"/>
        </w:numPr>
      </w:pPr>
      <w:r>
        <w:t>CLIENT AND EMPLOYER: they shall act in the interest of their client and employer consistent with the public</w:t>
      </w:r>
    </w:p>
    <w:p w14:paraId="5BF729DE" w14:textId="77777777" w:rsidR="00A44711" w:rsidRDefault="00A44711" w:rsidP="00A44711">
      <w:pPr>
        <w:pStyle w:val="ListParagraph"/>
        <w:numPr>
          <w:ilvl w:val="0"/>
          <w:numId w:val="7"/>
        </w:numPr>
      </w:pPr>
      <w:r>
        <w:t>PRODUCT: they must make sure their products meet the highest professional standards</w:t>
      </w:r>
    </w:p>
    <w:p w14:paraId="340E1A0B" w14:textId="77777777" w:rsidR="00A44711" w:rsidRDefault="00A44711" w:rsidP="00A44711">
      <w:pPr>
        <w:pStyle w:val="ListParagraph"/>
        <w:numPr>
          <w:ilvl w:val="0"/>
          <w:numId w:val="7"/>
        </w:numPr>
      </w:pPr>
      <w:r>
        <w:t>JUDGEMENT: they shall maintain integrity in their professional judgement</w:t>
      </w:r>
    </w:p>
    <w:p w14:paraId="1C09DD28" w14:textId="77777777" w:rsidR="00A44711" w:rsidRDefault="00A44711" w:rsidP="00A44711">
      <w:pPr>
        <w:pStyle w:val="ListParagraph"/>
        <w:numPr>
          <w:ilvl w:val="0"/>
          <w:numId w:val="7"/>
        </w:numPr>
      </w:pPr>
      <w:r>
        <w:t>MANAGEMENT: their leader</w:t>
      </w:r>
      <w:r w:rsidR="00AC318C">
        <w:t>s/managers shall promote ethical approach to the management of the software.</w:t>
      </w:r>
    </w:p>
    <w:p w14:paraId="4176141C" w14:textId="77777777" w:rsidR="00AC318C" w:rsidRDefault="00AC318C" w:rsidP="00AC318C">
      <w:pPr>
        <w:pStyle w:val="ListParagraph"/>
        <w:numPr>
          <w:ilvl w:val="0"/>
          <w:numId w:val="7"/>
        </w:numPr>
      </w:pPr>
      <w:r>
        <w:t>PROFESSION: they shall advance the reputation of the profession consistent with the public</w:t>
      </w:r>
    </w:p>
    <w:p w14:paraId="69EE4212" w14:textId="77777777" w:rsidR="00AC318C" w:rsidRDefault="00AC318C" w:rsidP="00AC318C">
      <w:pPr>
        <w:pStyle w:val="ListParagraph"/>
        <w:numPr>
          <w:ilvl w:val="0"/>
          <w:numId w:val="7"/>
        </w:numPr>
      </w:pPr>
      <w:r>
        <w:t>COLLEAGUES: they shall be fair and consistent with their colleague</w:t>
      </w:r>
    </w:p>
    <w:p w14:paraId="7469ACD0" w14:textId="77777777" w:rsidR="00AC318C" w:rsidRDefault="00AC318C" w:rsidP="00AC318C">
      <w:pPr>
        <w:pStyle w:val="ListParagraph"/>
        <w:numPr>
          <w:ilvl w:val="0"/>
          <w:numId w:val="7"/>
        </w:numPr>
      </w:pPr>
      <w:r>
        <w:t>SELF: they shall participate in the practice of life long learning regarding the practice of profession and integrity.</w:t>
      </w:r>
    </w:p>
    <w:p w14:paraId="1517A692" w14:textId="77777777" w:rsidR="00AC318C" w:rsidRDefault="00AC318C" w:rsidP="00AC318C">
      <w:r>
        <w:t xml:space="preserve">Ethical Dilemmas </w:t>
      </w:r>
    </w:p>
    <w:p w14:paraId="475DDE05" w14:textId="77777777" w:rsidR="00AC318C" w:rsidRDefault="00AC318C" w:rsidP="00AC318C">
      <w:pPr>
        <w:pStyle w:val="ListParagraph"/>
        <w:numPr>
          <w:ilvl w:val="0"/>
          <w:numId w:val="7"/>
        </w:numPr>
      </w:pPr>
      <w:r>
        <w:t>Disagreement with senior on principles</w:t>
      </w:r>
    </w:p>
    <w:p w14:paraId="771B3B62" w14:textId="77777777" w:rsidR="00AC318C" w:rsidRDefault="00AC318C" w:rsidP="00AC318C">
      <w:pPr>
        <w:pStyle w:val="ListParagraph"/>
        <w:numPr>
          <w:ilvl w:val="0"/>
          <w:numId w:val="7"/>
        </w:numPr>
      </w:pPr>
      <w:r>
        <w:t>Employee disregard rules and release unsafe systems</w:t>
      </w:r>
    </w:p>
    <w:p w14:paraId="6AC20913" w14:textId="77777777" w:rsidR="00AC318C" w:rsidRDefault="00AC318C" w:rsidP="00AC318C">
      <w:pPr>
        <w:pStyle w:val="ListParagraph"/>
        <w:numPr>
          <w:ilvl w:val="0"/>
          <w:numId w:val="7"/>
        </w:numPr>
      </w:pPr>
      <w:r>
        <w:t>Participation in the development of nuclear / military weapon system</w:t>
      </w:r>
    </w:p>
    <w:p w14:paraId="30E2FC17" w14:textId="77777777" w:rsidR="00AC318C" w:rsidRDefault="00AC318C" w:rsidP="00AC318C"/>
    <w:p w14:paraId="0EEDBE33" w14:textId="77777777" w:rsidR="00AC318C" w:rsidRPr="001209C5" w:rsidRDefault="00AC318C" w:rsidP="00AC318C"/>
    <w:sectPr w:rsidR="00AC318C" w:rsidRPr="00120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Nathan" w:date="2024-12-03T12:17:00Z" w:initials="N">
    <w:p w14:paraId="0D612BE7" w14:textId="77777777" w:rsidR="00E52780" w:rsidRDefault="00E52780">
      <w:pPr>
        <w:pStyle w:val="CommentText"/>
      </w:pPr>
      <w:r>
        <w:rPr>
          <w:rStyle w:val="CommentReference"/>
        </w:rPr>
        <w:annotationRef/>
      </w:r>
      <w:r>
        <w:t>Depends on requirements of the customer and the background of the developer</w:t>
      </w:r>
    </w:p>
  </w:comment>
  <w:comment w:id="1" w:author="Nathan" w:date="2024-12-03T12:05:00Z" w:initials="N">
    <w:p w14:paraId="63DE0752" w14:textId="77777777" w:rsidR="00B82FA8" w:rsidRDefault="00B82FA8">
      <w:pPr>
        <w:pStyle w:val="CommentText"/>
      </w:pPr>
      <w:r>
        <w:rPr>
          <w:rStyle w:val="CommentReference"/>
        </w:rPr>
        <w:annotationRef/>
      </w:r>
      <w:r>
        <w:t>Organizational and financial constraints</w:t>
      </w:r>
    </w:p>
  </w:comment>
  <w:comment w:id="2" w:author="Nathan" w:date="2024-12-03T12:21:00Z" w:initials="N">
    <w:p w14:paraId="57CBBCCA" w14:textId="77777777" w:rsidR="00E52780" w:rsidRDefault="00E52780">
      <w:pPr>
        <w:pStyle w:val="CommentText"/>
      </w:pPr>
      <w:r>
        <w:rPr>
          <w:rStyle w:val="CommentReference"/>
        </w:rPr>
        <w:annotationRef/>
      </w:r>
      <w:r>
        <w:t>websites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D612BE7" w15:done="0"/>
  <w15:commentEx w15:paraId="63DE0752" w15:done="0"/>
  <w15:commentEx w15:paraId="57CBBCC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0F6D"/>
    <w:multiLevelType w:val="hybridMultilevel"/>
    <w:tmpl w:val="682844A2"/>
    <w:lvl w:ilvl="0" w:tplc="3D64B1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C534B"/>
    <w:multiLevelType w:val="hybridMultilevel"/>
    <w:tmpl w:val="B6461B96"/>
    <w:lvl w:ilvl="0" w:tplc="DC6486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96DA9"/>
    <w:multiLevelType w:val="hybridMultilevel"/>
    <w:tmpl w:val="78446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12C91"/>
    <w:multiLevelType w:val="hybridMultilevel"/>
    <w:tmpl w:val="FC7231AC"/>
    <w:lvl w:ilvl="0" w:tplc="C38EB7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056A7"/>
    <w:multiLevelType w:val="hybridMultilevel"/>
    <w:tmpl w:val="7F36A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B3AD7"/>
    <w:multiLevelType w:val="hybridMultilevel"/>
    <w:tmpl w:val="3668A1E0"/>
    <w:lvl w:ilvl="0" w:tplc="4D3A0F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E44C4"/>
    <w:multiLevelType w:val="hybridMultilevel"/>
    <w:tmpl w:val="871A90B6"/>
    <w:lvl w:ilvl="0" w:tplc="72209F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A43BB"/>
    <w:multiLevelType w:val="hybridMultilevel"/>
    <w:tmpl w:val="9EB2ACCC"/>
    <w:lvl w:ilvl="0" w:tplc="31A6FB6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D4154"/>
    <w:multiLevelType w:val="hybridMultilevel"/>
    <w:tmpl w:val="162624FA"/>
    <w:lvl w:ilvl="0" w:tplc="574A29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26A51"/>
    <w:multiLevelType w:val="hybridMultilevel"/>
    <w:tmpl w:val="44584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6"/>
  </w:num>
  <w:num w:numId="9">
    <w:abstractNumId w:val="2"/>
  </w:num>
  <w:num w:numId="1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athan">
    <w15:presenceInfo w15:providerId="Windows Live" w15:userId="12aec56890ce81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170"/>
    <w:rsid w:val="00025E18"/>
    <w:rsid w:val="001209C5"/>
    <w:rsid w:val="00166823"/>
    <w:rsid w:val="00355BC4"/>
    <w:rsid w:val="00432D29"/>
    <w:rsid w:val="004F2170"/>
    <w:rsid w:val="0053079B"/>
    <w:rsid w:val="006328F3"/>
    <w:rsid w:val="00697E5E"/>
    <w:rsid w:val="006C38EA"/>
    <w:rsid w:val="007A4085"/>
    <w:rsid w:val="009478B6"/>
    <w:rsid w:val="00996888"/>
    <w:rsid w:val="00A174AB"/>
    <w:rsid w:val="00A31407"/>
    <w:rsid w:val="00A44711"/>
    <w:rsid w:val="00AC318C"/>
    <w:rsid w:val="00B82FA8"/>
    <w:rsid w:val="00C17517"/>
    <w:rsid w:val="00D102D5"/>
    <w:rsid w:val="00D5048F"/>
    <w:rsid w:val="00DF1D6F"/>
    <w:rsid w:val="00E5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FA312"/>
  <w15:docId w15:val="{EC8F2DC1-CE43-455D-9B5A-BA9012EAA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82F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2F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2F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2F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2F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F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F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192</TotalTime>
  <Pages>4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7</cp:revision>
  <dcterms:created xsi:type="dcterms:W3CDTF">2024-11-27T12:30:00Z</dcterms:created>
  <dcterms:modified xsi:type="dcterms:W3CDTF">2024-12-04T18:56:00Z</dcterms:modified>
</cp:coreProperties>
</file>