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D33" w:rsidRDefault="000B67F0" w:rsidP="000B67F0">
      <w:pPr>
        <w:pStyle w:val="Title"/>
      </w:pPr>
      <w:r>
        <w:t>Chapter 1 for maintenance unit</w:t>
      </w:r>
    </w:p>
    <w:p w:rsidR="000B67F0" w:rsidRDefault="000B67F0" w:rsidP="000B67F0">
      <w:r>
        <w:t>We are focusing on 3 sectors under maintenance</w:t>
      </w:r>
    </w:p>
    <w:p w:rsidR="000B67F0" w:rsidRDefault="000B67F0" w:rsidP="000B67F0">
      <w:pPr>
        <w:pStyle w:val="ListParagraph"/>
        <w:numPr>
          <w:ilvl w:val="0"/>
          <w:numId w:val="1"/>
        </w:numPr>
      </w:pPr>
      <w:r>
        <w:t>Vehicles: cars, bikes</w:t>
      </w:r>
    </w:p>
    <w:p w:rsidR="000B67F0" w:rsidRDefault="000B67F0" w:rsidP="000B67F0">
      <w:pPr>
        <w:pStyle w:val="ListParagraph"/>
        <w:numPr>
          <w:ilvl w:val="0"/>
          <w:numId w:val="1"/>
        </w:numPr>
      </w:pPr>
      <w:r>
        <w:t>Electronics: phones, computers, gadgets</w:t>
      </w:r>
    </w:p>
    <w:p w:rsidR="000B67F0" w:rsidRDefault="000B67F0" w:rsidP="000B67F0">
      <w:pPr>
        <w:pStyle w:val="ListParagraph"/>
        <w:numPr>
          <w:ilvl w:val="0"/>
          <w:numId w:val="1"/>
        </w:numPr>
      </w:pPr>
      <w:r>
        <w:t>Equipment: farming tools their usage and replacement need</w:t>
      </w:r>
    </w:p>
    <w:p w:rsidR="000B67F0" w:rsidRDefault="000B67F0" w:rsidP="000B67F0">
      <w:pPr>
        <w:pStyle w:val="Heading1"/>
      </w:pPr>
      <w:r>
        <w:t>Scope</w:t>
      </w:r>
    </w:p>
    <w:p w:rsidR="001E6BCF" w:rsidRDefault="001E6BCF" w:rsidP="000B67F0">
      <w:r>
        <w:t>The company</w:t>
      </w:r>
    </w:p>
    <w:p w:rsidR="00F24DD8" w:rsidRDefault="00F24DD8" w:rsidP="00F24DD8">
      <w:pPr>
        <w:pStyle w:val="Heading1"/>
      </w:pPr>
      <w:r>
        <w:t>Requirements</w:t>
      </w:r>
    </w:p>
    <w:p w:rsidR="00F24DD8" w:rsidRDefault="00F24DD8" w:rsidP="00F24DD8">
      <w:pPr>
        <w:pStyle w:val="ListParagraph"/>
        <w:numPr>
          <w:ilvl w:val="0"/>
          <w:numId w:val="2"/>
        </w:numPr>
      </w:pPr>
      <w:r>
        <w:t>Create, update, View</w:t>
      </w:r>
      <w:r w:rsidR="00865477">
        <w:t xml:space="preserve"> and delete</w:t>
      </w:r>
      <w:r>
        <w:t xml:space="preserve"> all logs and transactions </w:t>
      </w:r>
    </w:p>
    <w:p w:rsidR="00F24DD8" w:rsidRDefault="00F24DD8" w:rsidP="00F24DD8">
      <w:pPr>
        <w:pStyle w:val="ListParagraph"/>
        <w:numPr>
          <w:ilvl w:val="0"/>
          <w:numId w:val="2"/>
        </w:numPr>
      </w:pPr>
      <w:r>
        <w:t>Customer care</w:t>
      </w:r>
      <w:r w:rsidR="00865477">
        <w:t xml:space="preserve"> and support </w:t>
      </w:r>
    </w:p>
    <w:p w:rsidR="00F24DD8" w:rsidRDefault="00865477" w:rsidP="00F24DD8">
      <w:pPr>
        <w:pStyle w:val="ListParagraph"/>
        <w:numPr>
          <w:ilvl w:val="0"/>
          <w:numId w:val="2"/>
        </w:numPr>
      </w:pPr>
      <w:r>
        <w:t>Status, analytics, receipt, documentation.</w:t>
      </w:r>
    </w:p>
    <w:p w:rsidR="00A91654" w:rsidRDefault="00A91654" w:rsidP="00F24DD8">
      <w:pPr>
        <w:pStyle w:val="ListParagraph"/>
        <w:numPr>
          <w:ilvl w:val="0"/>
          <w:numId w:val="2"/>
        </w:numPr>
      </w:pPr>
      <w:r>
        <w:t xml:space="preserve">Maintenance types </w:t>
      </w:r>
    </w:p>
    <w:p w:rsidR="00F24DD8" w:rsidRDefault="00F24DD8" w:rsidP="00F24DD8">
      <w:pPr>
        <w:pStyle w:val="ListParagraph"/>
        <w:numPr>
          <w:ilvl w:val="0"/>
          <w:numId w:val="2"/>
        </w:numPr>
      </w:pPr>
    </w:p>
    <w:p w:rsidR="00F24DD8" w:rsidRDefault="00F24DD8" w:rsidP="00F24DD8">
      <w:pPr>
        <w:pStyle w:val="Heading1"/>
      </w:pPr>
      <w:r>
        <w:t>Cost implications</w:t>
      </w:r>
    </w:p>
    <w:p w:rsidR="00043DF2" w:rsidRDefault="00043DF2">
      <w:r>
        <w:br w:type="page"/>
      </w:r>
    </w:p>
    <w:p w:rsidR="001E6BCF" w:rsidRDefault="00043DF2" w:rsidP="000B67F0">
      <w:r>
        <w:lastRenderedPageBreak/>
        <w:t>Use case diagram</w:t>
      </w:r>
    </w:p>
    <w:p w:rsidR="00043DF2" w:rsidRDefault="00043DF2" w:rsidP="000B67F0">
      <w:r>
        <w:t>Class diagram</w:t>
      </w:r>
    </w:p>
    <w:p w:rsidR="00043DF2" w:rsidRDefault="00043DF2" w:rsidP="000B67F0">
      <w:r>
        <w:t>Sequence diagram</w:t>
      </w:r>
    </w:p>
    <w:p w:rsidR="00043DF2" w:rsidRPr="0051609D" w:rsidRDefault="00043DF2" w:rsidP="000B67F0">
      <w:pPr>
        <w:rPr>
          <w:rFonts w:ascii="Times New Roman" w:hAnsi="Times New Roman" w:cs="Times New Roman"/>
          <w:b/>
        </w:rPr>
      </w:pPr>
      <w:r w:rsidRPr="0051609D">
        <w:rPr>
          <w:rFonts w:ascii="Times New Roman" w:hAnsi="Times New Roman" w:cs="Times New Roman"/>
          <w:b/>
        </w:rPr>
        <w:t>Activity diagram</w:t>
      </w:r>
    </w:p>
    <w:p w:rsidR="00043DF2" w:rsidRPr="0051609D" w:rsidRDefault="00043DF2" w:rsidP="000B67F0">
      <w:pPr>
        <w:rPr>
          <w:rFonts w:ascii="Times New Roman" w:hAnsi="Times New Roman" w:cs="Times New Roman"/>
          <w:b/>
          <w:sz w:val="24"/>
        </w:rPr>
      </w:pPr>
      <w:r w:rsidRPr="0051609D">
        <w:rPr>
          <w:rFonts w:ascii="Times New Roman" w:hAnsi="Times New Roman" w:cs="Times New Roman"/>
          <w:b/>
          <w:sz w:val="24"/>
        </w:rPr>
        <w:t xml:space="preserve">Create request, update status, assign technician,  </w:t>
      </w:r>
    </w:p>
    <w:p w:rsidR="00043DF2" w:rsidRPr="0051609D" w:rsidRDefault="00043DF2" w:rsidP="000B67F0">
      <w:pPr>
        <w:rPr>
          <w:rFonts w:ascii="Times New Roman" w:hAnsi="Times New Roman" w:cs="Times New Roman"/>
          <w:b/>
          <w:sz w:val="24"/>
        </w:rPr>
      </w:pPr>
      <w:r w:rsidRPr="0051609D">
        <w:rPr>
          <w:rFonts w:ascii="Times New Roman" w:hAnsi="Times New Roman" w:cs="Times New Roman"/>
          <w:b/>
          <w:sz w:val="24"/>
        </w:rPr>
        <w:t>Accept task, update task status</w:t>
      </w:r>
    </w:p>
    <w:p w:rsidR="00043DF2" w:rsidRPr="0051609D" w:rsidRDefault="00043DF2" w:rsidP="000B67F0">
      <w:pPr>
        <w:rPr>
          <w:rFonts w:ascii="Times New Roman" w:hAnsi="Times New Roman" w:cs="Times New Roman"/>
          <w:b/>
          <w:sz w:val="24"/>
        </w:rPr>
      </w:pPr>
      <w:r w:rsidRPr="0051609D">
        <w:rPr>
          <w:rFonts w:ascii="Times New Roman" w:hAnsi="Times New Roman" w:cs="Times New Roman"/>
          <w:b/>
          <w:sz w:val="24"/>
        </w:rPr>
        <w:t>Add new part, update quantity, track usage</w:t>
      </w:r>
    </w:p>
    <w:p w:rsidR="00043DF2" w:rsidRPr="0051609D" w:rsidRDefault="00043DF2" w:rsidP="000B67F0">
      <w:pPr>
        <w:rPr>
          <w:rFonts w:ascii="Times New Roman" w:hAnsi="Times New Roman" w:cs="Times New Roman"/>
          <w:b/>
          <w:sz w:val="24"/>
        </w:rPr>
      </w:pPr>
      <w:r w:rsidRPr="0051609D">
        <w:rPr>
          <w:rFonts w:ascii="Times New Roman" w:hAnsi="Times New Roman" w:cs="Times New Roman"/>
          <w:b/>
          <w:sz w:val="24"/>
        </w:rPr>
        <w:t>Calculate cost, generate report</w:t>
      </w:r>
    </w:p>
    <w:p w:rsidR="00043DF2" w:rsidRPr="0051609D" w:rsidRDefault="00043DF2" w:rsidP="000B67F0">
      <w:pPr>
        <w:rPr>
          <w:rFonts w:ascii="Times New Roman" w:hAnsi="Times New Roman" w:cs="Times New Roman"/>
          <w:b/>
          <w:sz w:val="24"/>
        </w:rPr>
      </w:pPr>
      <w:r w:rsidRPr="0051609D">
        <w:rPr>
          <w:rFonts w:ascii="Times New Roman" w:hAnsi="Times New Roman" w:cs="Times New Roman"/>
          <w:b/>
          <w:sz w:val="24"/>
        </w:rPr>
        <w:t>Generate report, export report</w:t>
      </w:r>
    </w:p>
    <w:p w:rsidR="00043DF2" w:rsidRDefault="00043DF2" w:rsidP="000B67F0">
      <w:pPr>
        <w:rPr>
          <w:rFonts w:ascii="Times New Roman" w:hAnsi="Times New Roman" w:cs="Times New Roman"/>
          <w:b/>
          <w:sz w:val="24"/>
        </w:rPr>
      </w:pPr>
      <w:r w:rsidRPr="0051609D">
        <w:rPr>
          <w:rFonts w:ascii="Times New Roman" w:hAnsi="Times New Roman" w:cs="Times New Roman"/>
          <w:b/>
          <w:sz w:val="24"/>
        </w:rPr>
        <w:t>Log in access permitted features</w:t>
      </w:r>
    </w:p>
    <w:p w:rsidR="00914BA0" w:rsidRDefault="00914BA0" w:rsidP="000B67F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 request</w:t>
      </w:r>
    </w:p>
    <w:p w:rsidR="00914BA0" w:rsidRDefault="00914BA0" w:rsidP="000B67F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Receive request</w:t>
      </w:r>
    </w:p>
    <w:p w:rsidR="00914BA0" w:rsidRDefault="00914BA0" w:rsidP="000B67F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Update request</w:t>
      </w:r>
    </w:p>
    <w:p w:rsidR="00914BA0" w:rsidRPr="0051609D" w:rsidRDefault="00914BA0" w:rsidP="000B67F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Admin receives the request</w:t>
      </w:r>
    </w:p>
    <w:p w:rsidR="00043DF2" w:rsidRDefault="00043DF2">
      <w:r>
        <w:br w:type="page"/>
      </w:r>
    </w:p>
    <w:p w:rsidR="00043DF2" w:rsidRDefault="00CE2E09" w:rsidP="000B67F0">
      <w:r w:rsidRPr="00204DF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93B281" wp14:editId="2733FEB1">
                <wp:simplePos x="0" y="0"/>
                <wp:positionH relativeFrom="margin">
                  <wp:posOffset>4298117</wp:posOffset>
                </wp:positionH>
                <wp:positionV relativeFrom="paragraph">
                  <wp:posOffset>214630</wp:posOffset>
                </wp:positionV>
                <wp:extent cx="1199408" cy="866898"/>
                <wp:effectExtent l="0" t="0" r="20320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86689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4DF2" w:rsidRPr="0051609D" w:rsidRDefault="00204DF2" w:rsidP="00204DF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CREATE REQUEST</w:t>
                            </w:r>
                          </w:p>
                          <w:p w:rsidR="00204DF2" w:rsidRDefault="00204DF2" w:rsidP="00204D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3B281" id="Rounded Rectangle 42" o:spid="_x0000_s1026" style="position:absolute;margin-left:338.45pt;margin-top:16.9pt;width:94.45pt;height:6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" fillcolor="#4f81bd" strokecolor="#385d8a" strokeweight="2pt">
                <v:textbox>
                  <w:txbxContent>
                    <w:p w:rsidR="00204DF2" w:rsidRPr="0051609D" w:rsidRDefault="00204DF2" w:rsidP="00204DF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CREATE REQUEST</w:t>
                      </w:r>
                    </w:p>
                    <w:p w:rsidR="00204DF2" w:rsidRDefault="00204DF2" w:rsidP="00204DF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28D9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1F61C8F" wp14:editId="09B27CEF">
                <wp:simplePos x="0" y="0"/>
                <wp:positionH relativeFrom="column">
                  <wp:posOffset>514350</wp:posOffset>
                </wp:positionH>
                <wp:positionV relativeFrom="paragraph">
                  <wp:posOffset>182880</wp:posOffset>
                </wp:positionV>
                <wp:extent cx="523875" cy="657225"/>
                <wp:effectExtent l="38100" t="38100" r="28575" b="1047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657225"/>
                          <a:chOff x="0" y="9525"/>
                          <a:chExt cx="523875" cy="65722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04775" y="9525"/>
                            <a:ext cx="276225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209550" y="219075"/>
                            <a:ext cx="76200" cy="266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219075"/>
                            <a:ext cx="5238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104775" y="476250"/>
                            <a:ext cx="114300" cy="190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76225" y="476250"/>
                            <a:ext cx="104775" cy="190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E2212D" id="Group 19" o:spid="_x0000_s1026" style="position:absolute;margin-left:40.5pt;margin-top:14.4pt;width:41.25pt;height:51.75pt;z-index:251689984;mso-height-relative:margin" coordorigin=",95" coordsize="5238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">
                <v:oval id="Oval 2" o:spid="_x0000_s1027" style="position:absolute;left:1047;top:95;width:276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28" type="#_x0000_t109" style="position:absolute;left:2095;top:2190;width: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line id="Straight Connector 5" o:spid="_x0000_s1029" style="position:absolute;visibility:visible;mso-wrap-style:square" from="0,2190" to="523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" filled="t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line>
                <v:line id="Straight Connector 11" o:spid="_x0000_s1030" style="position:absolute;flip:y;visibility:visible;mso-wrap-style:square" from="1047,4762" to="2190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" filled="t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line>
                <v:line id="Straight Connector 18" o:spid="_x0000_s1031" style="position:absolute;visibility:visible;mso-wrap-style:square" from="2762,4762" to="3810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" filled="t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line>
              </v:group>
            </w:pict>
          </mc:Fallback>
        </mc:AlternateContent>
      </w:r>
    </w:p>
    <w:p w:rsidR="00E76CF9" w:rsidRDefault="00204DF2" w:rsidP="000B67F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6F8E5B" wp14:editId="15B4EF03">
                <wp:simplePos x="0" y="0"/>
                <wp:positionH relativeFrom="column">
                  <wp:posOffset>1258570</wp:posOffset>
                </wp:positionH>
                <wp:positionV relativeFrom="paragraph">
                  <wp:posOffset>199835</wp:posOffset>
                </wp:positionV>
                <wp:extent cx="2956956" cy="35626"/>
                <wp:effectExtent l="19050" t="57150" r="0" b="977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956" cy="356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D1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99.1pt;margin-top:15.75pt;width:232.85pt;height:2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" strokecolor="#548dd4 [1951]" strokeweight="3pt">
                <v:stroke endarrow="block"/>
              </v:shape>
            </w:pict>
          </mc:Fallback>
        </mc:AlternateContent>
      </w:r>
      <w:r w:rsidR="00E76C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41F12C" wp14:editId="51CE0FD5">
                <wp:simplePos x="0" y="0"/>
                <wp:positionH relativeFrom="column">
                  <wp:posOffset>333375</wp:posOffset>
                </wp:positionH>
                <wp:positionV relativeFrom="paragraph">
                  <wp:posOffset>-656590</wp:posOffset>
                </wp:positionV>
                <wp:extent cx="523875" cy="0"/>
                <wp:effectExtent l="0" t="38100" r="4762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A3E74" id="Straight Connector 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-51.7pt" to="67.5pt,-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" strokecolor="#4579b8 [3044]" strokeweight="6pt"/>
            </w:pict>
          </mc:Fallback>
        </mc:AlternateContent>
      </w:r>
      <w:r w:rsidR="00E76C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4238F7" wp14:editId="2C904CB9">
                <wp:simplePos x="0" y="0"/>
                <wp:positionH relativeFrom="column">
                  <wp:posOffset>333375</wp:posOffset>
                </wp:positionH>
                <wp:positionV relativeFrom="paragraph">
                  <wp:posOffset>-656590</wp:posOffset>
                </wp:positionV>
                <wp:extent cx="523875" cy="0"/>
                <wp:effectExtent l="0" t="3810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18455" id="Straight Connector 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-51.7pt" to="67.5pt,-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" strokecolor="#4579b8 [3044]" strokeweight="6pt"/>
            </w:pict>
          </mc:Fallback>
        </mc:AlternateContent>
      </w:r>
    </w:p>
    <w:p w:rsidR="00E76CF9" w:rsidRDefault="007A29A2" w:rsidP="00E76CF9">
      <w:r w:rsidRPr="00204DF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9415BA" wp14:editId="36126546">
                <wp:simplePos x="0" y="0"/>
                <wp:positionH relativeFrom="margin">
                  <wp:posOffset>4262879</wp:posOffset>
                </wp:positionH>
                <wp:positionV relativeFrom="paragraph">
                  <wp:posOffset>2799080</wp:posOffset>
                </wp:positionV>
                <wp:extent cx="1151255" cy="843149"/>
                <wp:effectExtent l="0" t="0" r="10795" b="1460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84314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4DF2" w:rsidRPr="0051609D" w:rsidRDefault="00204DF2" w:rsidP="00204DF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RECEIVES REQUEST</w:t>
                            </w:r>
                          </w:p>
                          <w:p w:rsidR="00204DF2" w:rsidRDefault="00204DF2" w:rsidP="00204D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415BA" id="Rounded Rectangle 47" o:spid="_x0000_s1027" style="position:absolute;margin-left:335.65pt;margin-top:220.4pt;width:90.65pt;height:66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" fillcolor="#4f81bd" strokecolor="#385d8a" strokeweight="2pt">
                <v:textbox>
                  <w:txbxContent>
                    <w:p w:rsidR="00204DF2" w:rsidRPr="0051609D" w:rsidRDefault="00204DF2" w:rsidP="00204DF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RECEIVES</w:t>
                      </w:r>
                      <w:r>
                        <w:rPr>
                          <w:b/>
                          <w:sz w:val="28"/>
                        </w:rPr>
                        <w:t xml:space="preserve"> REQUEST</w:t>
                      </w:r>
                    </w:p>
                    <w:p w:rsidR="00204DF2" w:rsidRDefault="00204DF2" w:rsidP="00204DF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04DF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C8B0D1" wp14:editId="71340549">
                <wp:simplePos x="0" y="0"/>
                <wp:positionH relativeFrom="margin">
                  <wp:posOffset>4286687</wp:posOffset>
                </wp:positionH>
                <wp:positionV relativeFrom="paragraph">
                  <wp:posOffset>672465</wp:posOffset>
                </wp:positionV>
                <wp:extent cx="1198880" cy="831215"/>
                <wp:effectExtent l="0" t="0" r="20320" b="2603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31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4DF2" w:rsidRPr="0051609D" w:rsidRDefault="00204DF2" w:rsidP="00204DF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LOG REQUEST</w:t>
                            </w:r>
                          </w:p>
                          <w:p w:rsidR="00204DF2" w:rsidRDefault="00204DF2" w:rsidP="00204D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8B0D1" id="Rounded Rectangle 45" o:spid="_x0000_s1028" style="position:absolute;margin-left:337.55pt;margin-top:52.95pt;width:94.4pt;height:65.4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" fillcolor="#4f81bd" strokecolor="#385d8a" strokeweight="2pt">
                <v:textbox>
                  <w:txbxContent>
                    <w:p w:rsidR="00204DF2" w:rsidRPr="0051609D" w:rsidRDefault="00204DF2" w:rsidP="00204DF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LOG</w:t>
                      </w:r>
                      <w:r>
                        <w:rPr>
                          <w:b/>
                          <w:sz w:val="28"/>
                        </w:rPr>
                        <w:t xml:space="preserve"> REQUEST</w:t>
                      </w:r>
                    </w:p>
                    <w:p w:rsidR="00204DF2" w:rsidRDefault="00204DF2" w:rsidP="00204DF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BBA6AB" wp14:editId="00F5F6B8">
                <wp:simplePos x="0" y="0"/>
                <wp:positionH relativeFrom="column">
                  <wp:posOffset>1235034</wp:posOffset>
                </wp:positionH>
                <wp:positionV relativeFrom="paragraph">
                  <wp:posOffset>911019</wp:posOffset>
                </wp:positionV>
                <wp:extent cx="2920934" cy="71252"/>
                <wp:effectExtent l="19050" t="57150" r="89535" b="1003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0934" cy="7125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E6FA" id="Straight Arrow Connector 48" o:spid="_x0000_s1026" type="#_x0000_t32" style="position:absolute;margin-left:97.25pt;margin-top:71.75pt;width:230pt;height: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" strokecolor="#558ed5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06A969" wp14:editId="559E26AB">
                <wp:simplePos x="0" y="0"/>
                <wp:positionH relativeFrom="column">
                  <wp:posOffset>1282535</wp:posOffset>
                </wp:positionH>
                <wp:positionV relativeFrom="paragraph">
                  <wp:posOffset>2264806</wp:posOffset>
                </wp:positionV>
                <wp:extent cx="2885704" cy="902145"/>
                <wp:effectExtent l="19050" t="57150" r="10160" b="317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5704" cy="90214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A3E8" id="Straight Arrow Connector 51" o:spid="_x0000_s1026" type="#_x0000_t32" style="position:absolute;margin-left:101pt;margin-top:178.35pt;width:227.2pt;height:71.0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" strokecolor="#558ed5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86FF8F" wp14:editId="5806F32E">
                <wp:simplePos x="0" y="0"/>
                <wp:positionH relativeFrom="column">
                  <wp:posOffset>1187532</wp:posOffset>
                </wp:positionH>
                <wp:positionV relativeFrom="paragraph">
                  <wp:posOffset>2146052</wp:posOffset>
                </wp:positionV>
                <wp:extent cx="3027812" cy="997527"/>
                <wp:effectExtent l="19050" t="19050" r="1270" b="698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812" cy="99752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2FE6" id="Straight Arrow Connector 50" o:spid="_x0000_s1026" type="#_x0000_t32" style="position:absolute;margin-left:93.5pt;margin-top:169pt;width:238.4pt;height:78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" strokecolor="#558ed5" strokeweight="3pt">
                <v:stroke endarrow="block"/>
              </v:shape>
            </w:pict>
          </mc:Fallback>
        </mc:AlternateContent>
      </w:r>
      <w:r w:rsidRPr="00204DF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AC0A93" wp14:editId="6C1E5B3A">
                <wp:simplePos x="0" y="0"/>
                <wp:positionH relativeFrom="margin">
                  <wp:posOffset>4286382</wp:posOffset>
                </wp:positionH>
                <wp:positionV relativeFrom="paragraph">
                  <wp:posOffset>1730177</wp:posOffset>
                </wp:positionV>
                <wp:extent cx="1175385" cy="817789"/>
                <wp:effectExtent l="0" t="0" r="24765" b="2095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81778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4DF2" w:rsidRPr="0051609D" w:rsidRDefault="00204DF2" w:rsidP="00204DF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UPDATES REQUEST</w:t>
                            </w:r>
                          </w:p>
                          <w:p w:rsidR="00204DF2" w:rsidRDefault="00204DF2" w:rsidP="00204D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C0A93" id="Rounded Rectangle 46" o:spid="_x0000_s1029" style="position:absolute;margin-left:337.5pt;margin-top:136.25pt;width:92.55pt;height:64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" fillcolor="#4f81bd" strokecolor="#385d8a" strokeweight="2pt">
                <v:textbox>
                  <w:txbxContent>
                    <w:p w:rsidR="00204DF2" w:rsidRPr="0051609D" w:rsidRDefault="00204DF2" w:rsidP="00204DF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UPDATES</w:t>
                      </w:r>
                      <w:r>
                        <w:rPr>
                          <w:b/>
                          <w:sz w:val="28"/>
                        </w:rPr>
                        <w:t xml:space="preserve"> REQUEST</w:t>
                      </w:r>
                    </w:p>
                    <w:p w:rsidR="00204DF2" w:rsidRDefault="00204DF2" w:rsidP="00204DF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DF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7B9598" wp14:editId="0B26C3EF">
                <wp:simplePos x="0" y="0"/>
                <wp:positionH relativeFrom="column">
                  <wp:posOffset>1199804</wp:posOffset>
                </wp:positionH>
                <wp:positionV relativeFrom="paragraph">
                  <wp:posOffset>2053475</wp:posOffset>
                </wp:positionV>
                <wp:extent cx="2956956" cy="35626"/>
                <wp:effectExtent l="19050" t="57150" r="0" b="977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956" cy="35626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BE871" id="Straight Arrow Connector 49" o:spid="_x0000_s1026" type="#_x0000_t32" style="position:absolute;margin-left:94.45pt;margin-top:161.7pt;width:232.85pt;height:2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" strokecolor="#558ed5" strokeweight="3pt">
                <v:stroke endarrow="block"/>
              </v:shape>
            </w:pict>
          </mc:Fallback>
        </mc:AlternateContent>
      </w:r>
      <w:r w:rsidR="006B28D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FA58B7" wp14:editId="052A33E9">
                <wp:simplePos x="0" y="0"/>
                <wp:positionH relativeFrom="column">
                  <wp:posOffset>371475</wp:posOffset>
                </wp:positionH>
                <wp:positionV relativeFrom="paragraph">
                  <wp:posOffset>1174750</wp:posOffset>
                </wp:positionV>
                <wp:extent cx="866775" cy="4667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7C05" w:rsidRDefault="00CE7C05" w:rsidP="00980186">
                            <w:pPr>
                              <w:jc w:val="center"/>
                            </w:pPr>
                            <w:r>
                              <w:t>Customer care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A58B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0" type="#_x0000_t202" style="position:absolute;margin-left:29.25pt;margin-top:92.5pt;width:68.2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" filled="f" stroked="f" strokeweight=".5pt">
                <v:fill o:detectmouseclick="t"/>
                <v:textbox>
                  <w:txbxContent>
                    <w:p w:rsidR="00CE7C05" w:rsidRDefault="00CE7C05" w:rsidP="00980186">
                      <w:pPr>
                        <w:jc w:val="center"/>
                      </w:pPr>
                      <w:r>
                        <w:t>Customer care service</w:t>
                      </w:r>
                    </w:p>
                  </w:txbxContent>
                </v:textbox>
              </v:shape>
            </w:pict>
          </mc:Fallback>
        </mc:AlternateContent>
      </w:r>
      <w:r w:rsidR="006B28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161370" wp14:editId="4CF48674">
                <wp:simplePos x="0" y="0"/>
                <wp:positionH relativeFrom="column">
                  <wp:posOffset>542925</wp:posOffset>
                </wp:positionH>
                <wp:positionV relativeFrom="paragraph">
                  <wp:posOffset>222250</wp:posOffset>
                </wp:positionV>
                <wp:extent cx="476250" cy="304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7C05" w:rsidRDefault="006B28D9">
                            <w:r>
                              <w:t>U</w:t>
                            </w:r>
                            <w:r w:rsidR="00CE7C05"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1370" id="Text Box 32" o:spid="_x0000_s1031" type="#_x0000_t202" style="position:absolute;margin-left:42.75pt;margin-top:17.5pt;width:37.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" filled="f" stroked="f" strokeweight=".5pt">
                <v:textbox>
                  <w:txbxContent>
                    <w:p w:rsidR="00CE7C05" w:rsidRDefault="006B28D9">
                      <w:r>
                        <w:t>U</w:t>
                      </w:r>
                      <w:r w:rsidR="00CE7C05"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 w:rsidR="009801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D6F704" wp14:editId="60CF3D5A">
                <wp:simplePos x="0" y="0"/>
                <wp:positionH relativeFrom="column">
                  <wp:posOffset>552450</wp:posOffset>
                </wp:positionH>
                <wp:positionV relativeFrom="paragraph">
                  <wp:posOffset>3432175</wp:posOffset>
                </wp:positionV>
                <wp:extent cx="581025" cy="3238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0186" w:rsidRDefault="006B28D9">
                            <w:r>
                              <w:t>A</w:t>
                            </w:r>
                            <w:r w:rsidR="00980186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F704" id="Text Box 41" o:spid="_x0000_s1032" type="#_x0000_t202" style="position:absolute;margin-left:43.5pt;margin-top:270.25pt;width:45.7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" filled="f" stroked="f" strokeweight=".5pt">
                <v:fill o:detectmouseclick="t"/>
                <v:textbox>
                  <w:txbxContent>
                    <w:p w:rsidR="00980186" w:rsidRDefault="006B28D9">
                      <w:r>
                        <w:t>A</w:t>
                      </w:r>
                      <w:r w:rsidR="00980186">
                        <w:t>dmin</w:t>
                      </w:r>
                    </w:p>
                  </w:txbxContent>
                </v:textbox>
              </v:shape>
            </w:pict>
          </mc:Fallback>
        </mc:AlternateContent>
      </w:r>
      <w:r w:rsidR="00980186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9718AED" wp14:editId="63EB68C8">
                <wp:simplePos x="0" y="0"/>
                <wp:positionH relativeFrom="column">
                  <wp:posOffset>561975</wp:posOffset>
                </wp:positionH>
                <wp:positionV relativeFrom="paragraph">
                  <wp:posOffset>2782570</wp:posOffset>
                </wp:positionV>
                <wp:extent cx="523875" cy="657225"/>
                <wp:effectExtent l="38100" t="38100" r="28575" b="1047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657225"/>
                          <a:chOff x="0" y="9525"/>
                          <a:chExt cx="523875" cy="657225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104775" y="9525"/>
                            <a:ext cx="276225" cy="17145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Process 37"/>
                        <wps:cNvSpPr/>
                        <wps:spPr>
                          <a:xfrm>
                            <a:off x="209550" y="219075"/>
                            <a:ext cx="76200" cy="26670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219075"/>
                            <a:ext cx="523875" cy="0"/>
                          </a:xfrm>
                          <a:prstGeom prst="lin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104775" y="476250"/>
                            <a:ext cx="114300" cy="190500"/>
                          </a:xfrm>
                          <a:prstGeom prst="lin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276225" y="476250"/>
                            <a:ext cx="104775" cy="190500"/>
                          </a:xfrm>
                          <a:prstGeom prst="lin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82DCC" id="Group 35" o:spid="_x0000_s1026" style="position:absolute;margin-left:44.25pt;margin-top:219.1pt;width:41.25pt;height:51.75pt;z-index:251699200;mso-height-relative:margin" coordorigin=",95" coordsize="5238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">
                <v:oval id="Oval 36" o:spid="_x0000_s1027" style="position:absolute;left:1047;top:95;width:276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oval>
                <v:shape id="Flowchart: Process 37" o:spid="_x0000_s1028" type="#_x0000_t109" style="position:absolute;left:2095;top:2190;width: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shape>
                <v:line id="Straight Connector 38" o:spid="_x0000_s1029" style="position:absolute;visibility:visible;mso-wrap-style:square" from="0,2190" to="523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" filled="t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line>
                <v:line id="Straight Connector 39" o:spid="_x0000_s1030" style="position:absolute;flip:y;visibility:visible;mso-wrap-style:square" from="1047,4762" to="2190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" filled="t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line>
                <v:line id="Straight Connector 40" o:spid="_x0000_s1031" style="position:absolute;visibility:visible;mso-wrap-style:square" from="2762,4762" to="3810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" filled="t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line>
              </v:group>
            </w:pict>
          </mc:Fallback>
        </mc:AlternateContent>
      </w:r>
      <w:r w:rsidR="0098018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1FB3D2" wp14:editId="30426019">
                <wp:simplePos x="0" y="0"/>
                <wp:positionH relativeFrom="column">
                  <wp:posOffset>419100</wp:posOffset>
                </wp:positionH>
                <wp:positionV relativeFrom="paragraph">
                  <wp:posOffset>2355850</wp:posOffset>
                </wp:positionV>
                <wp:extent cx="885825" cy="2952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0186" w:rsidRDefault="00980186">
                            <w: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B3D2" id="Text Box 34" o:spid="_x0000_s1033" type="#_x0000_t202" style="position:absolute;margin-left:33pt;margin-top:185.5pt;width:69.7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" filled="f" stroked="f" strokeweight=".5pt">
                <v:fill o:detectmouseclick="t"/>
                <v:textbox>
                  <w:txbxContent>
                    <w:p w:rsidR="00980186" w:rsidRDefault="00980186">
                      <w:r>
                        <w:t>Technician</w:t>
                      </w:r>
                    </w:p>
                  </w:txbxContent>
                </v:textbox>
              </v:shape>
            </w:pict>
          </mc:Fallback>
        </mc:AlternateContent>
      </w:r>
      <w:r w:rsidR="0098018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D6D6CA1" wp14:editId="69ED5C9D">
                <wp:simplePos x="0" y="0"/>
                <wp:positionH relativeFrom="column">
                  <wp:posOffset>561975</wp:posOffset>
                </wp:positionH>
                <wp:positionV relativeFrom="paragraph">
                  <wp:posOffset>1734820</wp:posOffset>
                </wp:positionV>
                <wp:extent cx="523875" cy="657225"/>
                <wp:effectExtent l="38100" t="38100" r="28575" b="1047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657225"/>
                          <a:chOff x="0" y="9525"/>
                          <a:chExt cx="523875" cy="657225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104775" y="9525"/>
                            <a:ext cx="276225" cy="17145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209550" y="219075"/>
                            <a:ext cx="76200" cy="26670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219075"/>
                            <a:ext cx="523875" cy="0"/>
                          </a:xfrm>
                          <a:prstGeom prst="lin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104775" y="476250"/>
                            <a:ext cx="114300" cy="190500"/>
                          </a:xfrm>
                          <a:prstGeom prst="lin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76225" y="476250"/>
                            <a:ext cx="104775" cy="190500"/>
                          </a:xfrm>
                          <a:prstGeom prst="lin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A907D" id="Group 20" o:spid="_x0000_s1026" style="position:absolute;margin-left:44.25pt;margin-top:136.6pt;width:41.25pt;height:51.75pt;z-index:251692032;mso-height-relative:margin" coordorigin=",95" coordsize="5238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">
                <v:oval id="Oval 21" o:spid="_x0000_s1027" style="position:absolute;left:1047;top:95;width:276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oval>
                <v:shape id="Flowchart: Process 22" o:spid="_x0000_s1028" type="#_x0000_t109" style="position:absolute;left:2095;top:2190;width: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shape>
                <v:line id="Straight Connector 23" o:spid="_x0000_s1029" style="position:absolute;visibility:visible;mso-wrap-style:square" from="0,2190" to="523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" filled="t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line>
                <v:line id="Straight Connector 24" o:spid="_x0000_s1030" style="position:absolute;flip:y;visibility:visible;mso-wrap-style:square" from="1047,4762" to="2190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" filled="t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line>
                <v:line id="Straight Connector 25" o:spid="_x0000_s1031" style="position:absolute;visibility:visible;mso-wrap-style:square" from="2762,4762" to="3810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" filled="t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line>
              </v:group>
            </w:pict>
          </mc:Fallback>
        </mc:AlternateContent>
      </w:r>
      <w:r w:rsidR="00357AF8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206E440" wp14:editId="6D6F56B2">
                <wp:simplePos x="0" y="0"/>
                <wp:positionH relativeFrom="column">
                  <wp:posOffset>542925</wp:posOffset>
                </wp:positionH>
                <wp:positionV relativeFrom="paragraph">
                  <wp:posOffset>553720</wp:posOffset>
                </wp:positionV>
                <wp:extent cx="523875" cy="657225"/>
                <wp:effectExtent l="38100" t="38100" r="28575" b="1047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657225"/>
                          <a:chOff x="0" y="9525"/>
                          <a:chExt cx="523875" cy="657225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104775" y="9525"/>
                            <a:ext cx="276225" cy="17145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Process 28"/>
                        <wps:cNvSpPr/>
                        <wps:spPr>
                          <a:xfrm>
                            <a:off x="209550" y="219075"/>
                            <a:ext cx="76200" cy="26670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219075"/>
                            <a:ext cx="523875" cy="0"/>
                          </a:xfrm>
                          <a:prstGeom prst="lin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04775" y="476250"/>
                            <a:ext cx="114300" cy="190500"/>
                          </a:xfrm>
                          <a:prstGeom prst="lin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76225" y="476250"/>
                            <a:ext cx="104775" cy="190500"/>
                          </a:xfrm>
                          <a:prstGeom prst="lin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AA026" id="Group 26" o:spid="_x0000_s1026" style="position:absolute;margin-left:42.75pt;margin-top:43.6pt;width:41.25pt;height:51.75pt;z-index:251694080;mso-height-relative:margin" coordorigin=",95" coordsize="5238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">
                <v:oval id="Oval 27" o:spid="_x0000_s1027" style="position:absolute;left:1047;top:95;width:276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oval>
                <v:shape id="Flowchart: Process 28" o:spid="_x0000_s1028" type="#_x0000_t109" style="position:absolute;left:2095;top:2190;width: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shape>
                <v:line id="Straight Connector 29" o:spid="_x0000_s1029" style="position:absolute;visibility:visible;mso-wrap-style:square" from="0,2190" to="523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" filled="t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line>
                <v:line id="Straight Connector 30" o:spid="_x0000_s1030" style="position:absolute;flip:y;visibility:visible;mso-wrap-style:square" from="1047,4762" to="2190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" filled="t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line>
                <v:line id="Straight Connector 31" o:spid="_x0000_s1031" style="position:absolute;visibility:visible;mso-wrap-style:square" from="2762,4762" to="3810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" filled="t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line>
              </v:group>
            </w:pict>
          </mc:Fallback>
        </mc:AlternateContent>
      </w:r>
      <w:r w:rsidR="00E76CF9">
        <w:br w:type="page"/>
      </w:r>
    </w:p>
    <w:p w:rsidR="00043DF2" w:rsidRPr="000B67F0" w:rsidRDefault="00E76CF9" w:rsidP="000B67F0"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1B3AC4D" wp14:editId="24E5EFD9">
                <wp:simplePos x="0" y="0"/>
                <wp:positionH relativeFrom="column">
                  <wp:posOffset>2059663</wp:posOffset>
                </wp:positionH>
                <wp:positionV relativeFrom="paragraph">
                  <wp:posOffset>314602</wp:posOffset>
                </wp:positionV>
                <wp:extent cx="1800225" cy="6372036"/>
                <wp:effectExtent l="0" t="0" r="28575" b="101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6372036"/>
                          <a:chOff x="0" y="0"/>
                          <a:chExt cx="1800225" cy="6372036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923454" y="479833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923454" y="1941968"/>
                            <a:ext cx="0" cy="612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932507" y="3567065"/>
                            <a:ext cx="0" cy="61150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23454" y="4938665"/>
                            <a:ext cx="0" cy="61150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538682" y="0"/>
                            <a:ext cx="733425" cy="48577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0" y="1199584"/>
                            <a:ext cx="1800225" cy="933450"/>
                          </a:xfrm>
                          <a:prstGeom prst="roundRect">
                            <a:avLst>
                              <a:gd name="adj" fmla="val 2789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88A" w:rsidRDefault="0036388A" w:rsidP="0036388A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USER</w:t>
                              </w:r>
                            </w:p>
                            <w:p w:rsidR="0036388A" w:rsidRPr="0051609D" w:rsidRDefault="0036388A" w:rsidP="0036388A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CREATE REQUEST</w:t>
                              </w:r>
                            </w:p>
                            <w:p w:rsidR="0036388A" w:rsidRDefault="0036388A" w:rsidP="003638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0" y="2534970"/>
                            <a:ext cx="1800225" cy="1076325"/>
                          </a:xfrm>
                          <a:prstGeom prst="roundRect">
                            <a:avLst>
                              <a:gd name="adj" fmla="val 20798"/>
                            </a:avLst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6388A" w:rsidRDefault="0036388A" w:rsidP="0036388A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36388A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CUSTOMER CARE SERVICES</w:t>
                              </w:r>
                            </w:p>
                            <w:p w:rsidR="0036388A" w:rsidRDefault="0036388A" w:rsidP="0036388A">
                              <w:pPr>
                                <w:jc w:val="center"/>
                              </w:pPr>
                              <w:r w:rsidRPr="0036388A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LOG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0" y="4191754"/>
                            <a:ext cx="1800225" cy="790575"/>
                          </a:xfrm>
                          <a:prstGeom prst="roundRect">
                            <a:avLst>
                              <a:gd name="adj" fmla="val 20798"/>
                            </a:avLst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6388A" w:rsidRPr="0036388A" w:rsidRDefault="0036388A" w:rsidP="0036388A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36388A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TECHNICIAN</w:t>
                              </w:r>
                            </w:p>
                            <w:p w:rsidR="0036388A" w:rsidRPr="0036388A" w:rsidRDefault="0036388A" w:rsidP="0036388A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36388A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RECEIVES REQUEST</w:t>
                              </w:r>
                            </w:p>
                            <w:p w:rsidR="0036388A" w:rsidRDefault="0036388A" w:rsidP="003638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0" y="5581461"/>
                            <a:ext cx="1800225" cy="790575"/>
                          </a:xfrm>
                          <a:prstGeom prst="roundRect">
                            <a:avLst>
                              <a:gd name="adj" fmla="val 20798"/>
                            </a:avLst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6388A" w:rsidRPr="0036388A" w:rsidRDefault="0036388A" w:rsidP="0036388A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36388A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TECHNICIAN</w:t>
                              </w:r>
                            </w:p>
                            <w:p w:rsidR="0036388A" w:rsidRPr="0036388A" w:rsidRDefault="0036388A" w:rsidP="0036388A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36388A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UPDATES REQUEST</w:t>
                              </w:r>
                            </w:p>
                            <w:p w:rsidR="0036388A" w:rsidRDefault="0036388A" w:rsidP="003638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3AC4D" id="Group 1" o:spid="_x0000_s1034" style="position:absolute;margin-left:162.2pt;margin-top:24.75pt;width:141.75pt;height:501.75pt;z-index:251677696;mso-width-relative:margin;mso-height-relative:margin" coordsize="18002,6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5" type="#_x0000_t32" style="position:absolute;left:9234;top:4798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" strokecolor="#4579b8 [3044]" strokeweight="1pt">
                  <v:stroke endarrow="block"/>
                </v:shape>
                <v:shape id="Straight Arrow Connector 6" o:spid="_x0000_s1036" type="#_x0000_t32" style="position:absolute;left:9234;top:19419;width:0;height:6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" strokecolor="#4579b8 [3044]" strokeweight="1pt">
                  <v:stroke endarrow="block"/>
                </v:shape>
                <v:shape id="Straight Arrow Connector 8" o:spid="_x0000_s1037" type="#_x0000_t32" style="position:absolute;left:9325;top:35670;width:0;height:6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" strokecolor="#4579b8 [3044]" strokeweight="1pt">
                  <v:stroke endarrow="block"/>
                </v:shape>
                <v:shape id="Straight Arrow Connector 10" o:spid="_x0000_s1038" type="#_x0000_t32" style="position:absolute;left:9234;top:49386;width:0;height:6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" strokecolor="#4579b8 [3044]" strokeweight="1pt">
                  <v:stroke endarrow="block"/>
                </v:shape>
                <v:oval id="Oval 13" o:spid="_x0000_s1039" style="position:absolute;left:5386;width:7335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" fillcolor="#92d050" strokecolor="black [3213]" strokeweight=".25pt"/>
                <v:roundrect id="Rounded Rectangle 14" o:spid="_x0000_s1040" style="position:absolute;top:11995;width:18002;height:9335;visibility:visible;mso-wrap-style:square;v-text-anchor:middle" arcsize="182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" fillcolor="#4f81bd [3204]" strokecolor="#243f60 [1604]" strokeweight="2pt">
                  <v:textbox>
                    <w:txbxContent>
                      <w:p w:rsidR="0036388A" w:rsidRDefault="0036388A" w:rsidP="0036388A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USER</w:t>
                        </w:r>
                      </w:p>
                      <w:p w:rsidR="0036388A" w:rsidRPr="0051609D" w:rsidRDefault="0036388A" w:rsidP="0036388A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CREATE REQUEST</w:t>
                        </w:r>
                      </w:p>
                      <w:p w:rsidR="0036388A" w:rsidRDefault="0036388A" w:rsidP="0036388A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5" o:spid="_x0000_s1041" style="position:absolute;top:25349;width:18002;height:10763;visibility:visible;mso-wrap-style:square;v-text-anchor:middle" arcsize="136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" fillcolor="#4f81bd" strokecolor="#385d8a" strokeweight="2pt">
                  <v:textbox>
                    <w:txbxContent>
                      <w:p w:rsidR="0036388A" w:rsidRDefault="0036388A" w:rsidP="0036388A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36388A">
                          <w:rPr>
                            <w:b/>
                            <w:color w:val="FFFFFF" w:themeColor="background1"/>
                            <w:sz w:val="28"/>
                          </w:rPr>
                          <w:t>CUSTOMER CARE SERVICES</w:t>
                        </w:r>
                      </w:p>
                      <w:p w:rsidR="0036388A" w:rsidRDefault="0036388A" w:rsidP="0036388A">
                        <w:pPr>
                          <w:jc w:val="center"/>
                        </w:pPr>
                        <w:r w:rsidRPr="0036388A">
                          <w:rPr>
                            <w:b/>
                            <w:color w:val="FFFFFF" w:themeColor="background1"/>
                            <w:sz w:val="28"/>
                          </w:rPr>
                          <w:t>LOG REQUEST</w:t>
                        </w:r>
                      </w:p>
                    </w:txbxContent>
                  </v:textbox>
                </v:roundrect>
                <v:roundrect id="Rounded Rectangle 16" o:spid="_x0000_s1042" style="position:absolute;top:41917;width:18002;height:7906;visibility:visible;mso-wrap-style:square;v-text-anchor:middle" arcsize="136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" fillcolor="#4f81bd" strokecolor="#385d8a" strokeweight="2pt">
                  <v:textbox>
                    <w:txbxContent>
                      <w:p w:rsidR="0036388A" w:rsidRPr="0036388A" w:rsidRDefault="0036388A" w:rsidP="0036388A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36388A">
                          <w:rPr>
                            <w:b/>
                            <w:color w:val="FFFFFF" w:themeColor="background1"/>
                            <w:sz w:val="28"/>
                          </w:rPr>
                          <w:t>TECHNICIAN</w:t>
                        </w:r>
                      </w:p>
                      <w:p w:rsidR="0036388A" w:rsidRPr="0036388A" w:rsidRDefault="0036388A" w:rsidP="0036388A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36388A">
                          <w:rPr>
                            <w:b/>
                            <w:color w:val="FFFFFF" w:themeColor="background1"/>
                            <w:sz w:val="28"/>
                          </w:rPr>
                          <w:t>RECEIVES REQUEST</w:t>
                        </w:r>
                      </w:p>
                      <w:p w:rsidR="0036388A" w:rsidRDefault="0036388A" w:rsidP="0036388A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7" o:spid="_x0000_s1043" style="position:absolute;top:55814;width:18002;height:7906;visibility:visible;mso-wrap-style:square;v-text-anchor:middle" arcsize="136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" fillcolor="#4f81bd" strokecolor="#385d8a" strokeweight="2pt">
                  <v:textbox>
                    <w:txbxContent>
                      <w:p w:rsidR="0036388A" w:rsidRPr="0036388A" w:rsidRDefault="0036388A" w:rsidP="0036388A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36388A">
                          <w:rPr>
                            <w:b/>
                            <w:color w:val="FFFFFF" w:themeColor="background1"/>
                            <w:sz w:val="28"/>
                          </w:rPr>
                          <w:t>TECHNICIAN</w:t>
                        </w:r>
                      </w:p>
                      <w:p w:rsidR="0036388A" w:rsidRPr="0036388A" w:rsidRDefault="0036388A" w:rsidP="0036388A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36388A">
                          <w:rPr>
                            <w:b/>
                            <w:color w:val="FFFFFF" w:themeColor="background1"/>
                            <w:sz w:val="28"/>
                          </w:rPr>
                          <w:t>UPDATES REQUEST</w:t>
                        </w:r>
                      </w:p>
                      <w:p w:rsidR="0036388A" w:rsidRDefault="0036388A" w:rsidP="0036388A">
                        <w:pPr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043DF2" w:rsidRPr="000B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745F5"/>
    <w:multiLevelType w:val="hybridMultilevel"/>
    <w:tmpl w:val="37E0E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D7205"/>
    <w:multiLevelType w:val="hybridMultilevel"/>
    <w:tmpl w:val="21FAEE46"/>
    <w:lvl w:ilvl="0" w:tplc="C37854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F0"/>
    <w:rsid w:val="00043DF2"/>
    <w:rsid w:val="000B67F0"/>
    <w:rsid w:val="00184ED8"/>
    <w:rsid w:val="001E6BCF"/>
    <w:rsid w:val="00204DF2"/>
    <w:rsid w:val="00357AF8"/>
    <w:rsid w:val="0036388A"/>
    <w:rsid w:val="004756F3"/>
    <w:rsid w:val="0051609D"/>
    <w:rsid w:val="0054705C"/>
    <w:rsid w:val="006B28D9"/>
    <w:rsid w:val="007A29A2"/>
    <w:rsid w:val="00855645"/>
    <w:rsid w:val="00865477"/>
    <w:rsid w:val="00914BA0"/>
    <w:rsid w:val="00980186"/>
    <w:rsid w:val="00A91654"/>
    <w:rsid w:val="00AF3770"/>
    <w:rsid w:val="00B73A19"/>
    <w:rsid w:val="00B80583"/>
    <w:rsid w:val="00CE2E09"/>
    <w:rsid w:val="00CE7C05"/>
    <w:rsid w:val="00D554A6"/>
    <w:rsid w:val="00E041B3"/>
    <w:rsid w:val="00E31B45"/>
    <w:rsid w:val="00E76CF9"/>
    <w:rsid w:val="00F24DD8"/>
    <w:rsid w:val="00F5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A27D"/>
  <w15:docId w15:val="{4CF71BA0-8726-4007-9B60-5D317C0E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1B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0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5603F-CFAE-4940-8E49-9621C842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670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13</cp:revision>
  <cp:lastPrinted>2024-12-06T14:45:00Z</cp:lastPrinted>
  <dcterms:created xsi:type="dcterms:W3CDTF">2024-11-28T09:56:00Z</dcterms:created>
  <dcterms:modified xsi:type="dcterms:W3CDTF">2024-12-10T19:16:00Z</dcterms:modified>
</cp:coreProperties>
</file>