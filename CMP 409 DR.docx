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46259" w14:textId="73F81028" w:rsidR="00975057" w:rsidRPr="004E300D" w:rsidRDefault="00015DD3" w:rsidP="00015DD3">
      <w:pPr>
        <w:pStyle w:val="Title"/>
        <w:jc w:val="both"/>
        <w:rPr>
          <w:szCs w:val="48"/>
          <w:lang w:val="en-GB"/>
        </w:rPr>
      </w:pPr>
      <w:proofErr w:type="spellStart"/>
      <w:r>
        <w:rPr>
          <w:szCs w:val="48"/>
          <w:lang w:val="en-GB"/>
        </w:rPr>
        <w:t>CMP</w:t>
      </w:r>
      <w:proofErr w:type="spellEnd"/>
      <w:r>
        <w:rPr>
          <w:szCs w:val="48"/>
          <w:lang w:val="en-GB"/>
        </w:rPr>
        <w:t xml:space="preserve"> 409 DR</w:t>
      </w:r>
      <w:r w:rsidR="009A08CB" w:rsidRPr="004E300D">
        <w:rPr>
          <w:szCs w:val="48"/>
          <w:lang w:val="es-PA"/>
        </w:rPr>
        <w:t xml:space="preserve"> Adelaiye</w:t>
      </w:r>
      <w:r w:rsidR="009A08CB" w:rsidRPr="004E300D">
        <w:rPr>
          <w:szCs w:val="48"/>
          <w:lang w:val="en-GB"/>
        </w:rPr>
        <w:t xml:space="preserve"> A</w:t>
      </w:r>
      <w:r>
        <w:rPr>
          <w:szCs w:val="48"/>
          <w:lang w:val="en-GB"/>
        </w:rPr>
        <w:t>I</w:t>
      </w:r>
    </w:p>
    <w:p w14:paraId="169693D8" w14:textId="26D1E17F" w:rsidR="002F4C6C" w:rsidRPr="004E300D" w:rsidRDefault="0021735E" w:rsidP="00B12547">
      <w:pPr>
        <w:pStyle w:val="Heading1"/>
        <w:jc w:val="both"/>
        <w:rPr>
          <w:sz w:val="32"/>
          <w:lang w:val="en-GB"/>
        </w:rPr>
      </w:pPr>
      <w:r w:rsidRPr="004E300D">
        <w:rPr>
          <w:sz w:val="32"/>
          <w:lang w:val="en-GB"/>
        </w:rPr>
        <w:t xml:space="preserve">Artificial intelligence </w:t>
      </w:r>
    </w:p>
    <w:p w14:paraId="013C1E47" w14:textId="39DA7E83" w:rsidR="0021735E" w:rsidRPr="004E300D" w:rsidRDefault="002F4C6C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Applications of AI</w:t>
      </w:r>
    </w:p>
    <w:p w14:paraId="06ECBD0F" w14:textId="2657A9DC" w:rsidR="002F4C6C" w:rsidRPr="004E300D" w:rsidRDefault="002F4C6C" w:rsidP="00B12547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 xml:space="preserve">Self-driving </w:t>
      </w:r>
      <w:commentRangeStart w:id="0"/>
      <w:r w:rsidRPr="004E300D">
        <w:rPr>
          <w:sz w:val="24"/>
          <w:lang w:val="en-GB"/>
        </w:rPr>
        <w:t>cars</w:t>
      </w:r>
      <w:commentRangeEnd w:id="0"/>
      <w:r w:rsidR="00986BE6" w:rsidRPr="004E300D">
        <w:rPr>
          <w:rStyle w:val="CommentReference"/>
          <w:sz w:val="18"/>
        </w:rPr>
        <w:commentReference w:id="0"/>
      </w:r>
    </w:p>
    <w:p w14:paraId="3C20AC9C" w14:textId="21BFDBA7" w:rsidR="002F4C6C" w:rsidRPr="004E300D" w:rsidRDefault="00986BE6" w:rsidP="00B12547">
      <w:pPr>
        <w:ind w:left="360"/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 xml:space="preserve">What is intelligence -: ability to use facts, data, experience to solve problems. It is how you use your exposure to solve </w:t>
      </w:r>
      <w:commentRangeStart w:id="1"/>
      <w:r w:rsidRPr="004E300D">
        <w:rPr>
          <w:sz w:val="24"/>
          <w:lang w:val="en-GB"/>
        </w:rPr>
        <w:t>problems</w:t>
      </w:r>
      <w:commentRangeEnd w:id="1"/>
      <w:r w:rsidRPr="004E300D">
        <w:rPr>
          <w:rStyle w:val="CommentReference"/>
          <w:sz w:val="18"/>
        </w:rPr>
        <w:commentReference w:id="1"/>
      </w:r>
      <w:r w:rsidRPr="004E300D">
        <w:rPr>
          <w:sz w:val="24"/>
          <w:lang w:val="en-GB"/>
        </w:rPr>
        <w:t xml:space="preserve">. </w:t>
      </w:r>
      <w:r w:rsidR="00E84687" w:rsidRPr="004E300D">
        <w:rPr>
          <w:sz w:val="24"/>
          <w:lang w:val="en-GB"/>
        </w:rPr>
        <w:t xml:space="preserve">It is also the ability to apply knowledge to manipulate one’s environment to think abstractly as measured by objective </w:t>
      </w:r>
      <w:commentRangeStart w:id="2"/>
      <w:r w:rsidR="00E84687" w:rsidRPr="004E300D">
        <w:rPr>
          <w:sz w:val="24"/>
          <w:lang w:val="en-GB"/>
        </w:rPr>
        <w:t>criteria</w:t>
      </w:r>
      <w:commentRangeEnd w:id="2"/>
      <w:r w:rsidR="00E84687" w:rsidRPr="004E300D">
        <w:rPr>
          <w:rStyle w:val="CommentReference"/>
          <w:sz w:val="18"/>
        </w:rPr>
        <w:commentReference w:id="2"/>
      </w:r>
      <w:r w:rsidR="00E84687" w:rsidRPr="004E300D">
        <w:rPr>
          <w:sz w:val="24"/>
          <w:lang w:val="en-GB"/>
        </w:rPr>
        <w:t xml:space="preserve"> </w:t>
      </w:r>
    </w:p>
    <w:p w14:paraId="1B5B9F94" w14:textId="229EDD86" w:rsidR="00E84687" w:rsidRPr="004E300D" w:rsidRDefault="00E84687" w:rsidP="00B12547">
      <w:pPr>
        <w:ind w:left="360"/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Methods of gaining experience</w:t>
      </w:r>
    </w:p>
    <w:p w14:paraId="31FCB5C3" w14:textId="3144124D" w:rsidR="00E84687" w:rsidRPr="004E300D" w:rsidRDefault="00E84687" w:rsidP="00B12547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Observation</w:t>
      </w:r>
    </w:p>
    <w:p w14:paraId="761B84F9" w14:textId="37BD937E" w:rsidR="00E84687" w:rsidRPr="004E300D" w:rsidRDefault="00E84687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What is AI?</w:t>
      </w:r>
    </w:p>
    <w:p w14:paraId="12342E0E" w14:textId="7C2D634E" w:rsidR="00E84687" w:rsidRPr="004E300D" w:rsidRDefault="00E84687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Systems that think and act rationally like humans</w:t>
      </w:r>
    </w:p>
    <w:p w14:paraId="786F736E" w14:textId="363A980C" w:rsidR="00E84687" w:rsidRPr="004E300D" w:rsidRDefault="00E84687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Haugeland 1985, bellman 1978</w:t>
      </w:r>
    </w:p>
    <w:p w14:paraId="5B21723D" w14:textId="1DE7C0D5" w:rsidR="00EA5988" w:rsidRPr="004E300D" w:rsidRDefault="00EA5988" w:rsidP="00B12547">
      <w:pPr>
        <w:pStyle w:val="Heading2"/>
        <w:jc w:val="both"/>
        <w:rPr>
          <w:sz w:val="28"/>
          <w:lang w:val="en-GB"/>
        </w:rPr>
      </w:pPr>
      <w:r w:rsidRPr="004E300D">
        <w:rPr>
          <w:sz w:val="28"/>
          <w:lang w:val="en-GB"/>
        </w:rPr>
        <w:t>Turing test</w:t>
      </w:r>
    </w:p>
    <w:p w14:paraId="54A81C2F" w14:textId="0578BE17" w:rsidR="00EA5988" w:rsidRPr="004E300D" w:rsidRDefault="00EA5988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Designed in 1950 by Alan Turing, a Turing test is a test performed to determine a machines ability to exhibit intelligence behaviour. it measures the machines’ ability to think and act like a human and if it is quantified as so, it is said to have passed the test.</w:t>
      </w:r>
    </w:p>
    <w:p w14:paraId="27F22BE2" w14:textId="7707EE50" w:rsidR="00EA5988" w:rsidRPr="004E300D" w:rsidRDefault="00F2267E" w:rsidP="00B12547">
      <w:pPr>
        <w:pStyle w:val="Heading1"/>
        <w:jc w:val="both"/>
        <w:rPr>
          <w:sz w:val="32"/>
          <w:lang w:val="en-GB"/>
        </w:rPr>
      </w:pPr>
      <w:r w:rsidRPr="004E300D">
        <w:rPr>
          <w:sz w:val="32"/>
          <w:lang w:val="en-GB"/>
        </w:rPr>
        <w:t>Understanding Natural Language</w:t>
      </w:r>
    </w:p>
    <w:p w14:paraId="07A66C1D" w14:textId="329EB08C" w:rsidR="00F2267E" w:rsidRPr="004E300D" w:rsidRDefault="00F2267E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This is the way we communicate with each other usually through linguistics.</w:t>
      </w:r>
    </w:p>
    <w:p w14:paraId="13EC0436" w14:textId="7EE1AC5F" w:rsidR="00F2267E" w:rsidRPr="004E300D" w:rsidRDefault="00F2267E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Deep Exploration and filtering the text</w:t>
      </w:r>
    </w:p>
    <w:p w14:paraId="038378D9" w14:textId="10B969BA" w:rsidR="007126F2" w:rsidRPr="004E300D" w:rsidRDefault="007126F2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 xml:space="preserve">It is the comprehension by computers </w:t>
      </w:r>
      <w:r w:rsidR="0022275C" w:rsidRPr="004E300D">
        <w:rPr>
          <w:sz w:val="24"/>
          <w:lang w:val="en-GB"/>
        </w:rPr>
        <w:t>o</w:t>
      </w:r>
      <w:r w:rsidRPr="004E300D">
        <w:rPr>
          <w:sz w:val="24"/>
          <w:lang w:val="en-GB"/>
        </w:rPr>
        <w:t>f the structure and the meaning of th</w:t>
      </w:r>
      <w:r w:rsidR="001A3035">
        <w:rPr>
          <w:sz w:val="24"/>
          <w:lang w:val="en-GB"/>
        </w:rPr>
        <w:t xml:space="preserve">e human language. </w:t>
      </w:r>
      <w:r w:rsidRPr="004E300D">
        <w:rPr>
          <w:sz w:val="24"/>
          <w:lang w:val="en-GB"/>
        </w:rPr>
        <w:t xml:space="preserve">it is the process where the machine can take and transform </w:t>
      </w:r>
      <w:r w:rsidR="001A3035" w:rsidRPr="004E300D">
        <w:rPr>
          <w:sz w:val="24"/>
          <w:lang w:val="en-GB"/>
        </w:rPr>
        <w:t>unstructured data</w:t>
      </w:r>
      <w:r w:rsidRPr="004E300D">
        <w:rPr>
          <w:sz w:val="24"/>
          <w:lang w:val="en-GB"/>
        </w:rPr>
        <w:t xml:space="preserve"> to structured data.</w:t>
      </w:r>
    </w:p>
    <w:p w14:paraId="61504656" w14:textId="77777777" w:rsidR="007126F2" w:rsidRPr="004E300D" w:rsidRDefault="007126F2" w:rsidP="00B12547">
      <w:pPr>
        <w:jc w:val="both"/>
        <w:rPr>
          <w:sz w:val="24"/>
          <w:lang w:val="en-GB"/>
        </w:rPr>
      </w:pPr>
      <w:proofErr w:type="spellStart"/>
      <w:r w:rsidRPr="004E300D">
        <w:rPr>
          <w:sz w:val="24"/>
          <w:lang w:val="en-GB"/>
        </w:rPr>
        <w:t>NLU</w:t>
      </w:r>
      <w:proofErr w:type="spellEnd"/>
      <w:r w:rsidRPr="004E300D">
        <w:rPr>
          <w:sz w:val="24"/>
          <w:lang w:val="en-GB"/>
        </w:rPr>
        <w:t xml:space="preserve"> vs NLP understanding vs processing</w:t>
      </w:r>
    </w:p>
    <w:p w14:paraId="478BE9CF" w14:textId="21368749" w:rsidR="007126F2" w:rsidRPr="004E300D" w:rsidRDefault="007126F2" w:rsidP="00B12547">
      <w:pPr>
        <w:jc w:val="both"/>
        <w:rPr>
          <w:sz w:val="24"/>
          <w:lang w:val="en-GB"/>
        </w:rPr>
      </w:pPr>
      <w:proofErr w:type="spellStart"/>
      <w:r w:rsidRPr="004E300D">
        <w:rPr>
          <w:sz w:val="24"/>
          <w:lang w:val="en-GB"/>
        </w:rPr>
        <w:t>NLU</w:t>
      </w:r>
      <w:proofErr w:type="spellEnd"/>
      <w:r w:rsidRPr="004E300D">
        <w:rPr>
          <w:sz w:val="24"/>
          <w:lang w:val="en-GB"/>
        </w:rPr>
        <w:t xml:space="preserve"> is a subset of NLP which is all under </w:t>
      </w:r>
      <w:commentRangeStart w:id="3"/>
      <w:r w:rsidRPr="004E300D">
        <w:rPr>
          <w:sz w:val="24"/>
          <w:lang w:val="en-GB"/>
        </w:rPr>
        <w:t>NLE</w:t>
      </w:r>
      <w:commentRangeEnd w:id="3"/>
      <w:r w:rsidRPr="004E300D">
        <w:rPr>
          <w:rStyle w:val="CommentReference"/>
          <w:sz w:val="18"/>
        </w:rPr>
        <w:commentReference w:id="3"/>
      </w:r>
      <w:r w:rsidRPr="004E300D">
        <w:rPr>
          <w:sz w:val="24"/>
          <w:lang w:val="en-GB"/>
        </w:rPr>
        <w:t xml:space="preserve">  </w:t>
      </w:r>
    </w:p>
    <w:p w14:paraId="7B22AEC0" w14:textId="2CCFACE4" w:rsidR="007126F2" w:rsidRDefault="007126F2" w:rsidP="00B12547">
      <w:pPr>
        <w:jc w:val="both"/>
        <w:rPr>
          <w:sz w:val="24"/>
          <w:lang w:val="en-GB"/>
        </w:rPr>
      </w:pPr>
      <w:proofErr w:type="spellStart"/>
      <w:r w:rsidRPr="004E300D">
        <w:rPr>
          <w:sz w:val="24"/>
          <w:lang w:val="en-GB"/>
        </w:rPr>
        <w:t>NLU</w:t>
      </w:r>
      <w:proofErr w:type="spellEnd"/>
      <w:r w:rsidRPr="004E300D">
        <w:rPr>
          <w:sz w:val="24"/>
          <w:lang w:val="en-GB"/>
        </w:rPr>
        <w:t xml:space="preserve"> interprets the meaning and classifies the intent. It is responsible for distinguishing intent through methods such as text classification, content </w:t>
      </w:r>
      <w:r w:rsidR="0022275C" w:rsidRPr="004E300D">
        <w:rPr>
          <w:sz w:val="24"/>
          <w:lang w:val="en-GB"/>
        </w:rPr>
        <w:t>analysis,</w:t>
      </w:r>
      <w:r w:rsidRPr="004E300D">
        <w:rPr>
          <w:sz w:val="24"/>
          <w:lang w:val="en-GB"/>
        </w:rPr>
        <w:t xml:space="preserve"> sentiment analysis</w:t>
      </w:r>
    </w:p>
    <w:p w14:paraId="36288264" w14:textId="75C3C68F" w:rsidR="00D506B3" w:rsidRPr="004E300D" w:rsidRDefault="00D506B3" w:rsidP="00B12547">
      <w:pPr>
        <w:jc w:val="both"/>
        <w:rPr>
          <w:sz w:val="24"/>
          <w:lang w:val="en-GB"/>
        </w:rPr>
      </w:pPr>
      <w:r w:rsidRPr="00D506B3">
        <w:rPr>
          <w:noProof/>
          <w:sz w:val="24"/>
        </w:rPr>
        <w:lastRenderedPageBreak/>
        <w:drawing>
          <wp:inline distT="0" distB="0" distL="0" distR="0" wp14:anchorId="72A55DCC" wp14:editId="052D77C1">
            <wp:extent cx="5943600" cy="3402965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11C0" w14:textId="4B46B56F" w:rsidR="00EE7431" w:rsidRPr="004E300D" w:rsidRDefault="00EE7431" w:rsidP="00B12547">
      <w:pPr>
        <w:pStyle w:val="Heading2"/>
        <w:jc w:val="both"/>
        <w:rPr>
          <w:sz w:val="28"/>
          <w:lang w:val="en-GB"/>
        </w:rPr>
      </w:pPr>
      <w:r w:rsidRPr="004E300D">
        <w:rPr>
          <w:sz w:val="28"/>
          <w:lang w:val="en-GB"/>
        </w:rPr>
        <w:t>History</w:t>
      </w:r>
    </w:p>
    <w:p w14:paraId="6DECC6A0" w14:textId="197554DF" w:rsidR="00EE7431" w:rsidRPr="004E300D" w:rsidRDefault="00EE7431" w:rsidP="00B12547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1950: origin</w:t>
      </w:r>
    </w:p>
    <w:p w14:paraId="3E19144D" w14:textId="1F7C78C9" w:rsidR="00EE7431" w:rsidRPr="004E300D" w:rsidRDefault="00EE7431" w:rsidP="00B12547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70-80: coding</w:t>
      </w:r>
    </w:p>
    <w:p w14:paraId="248A6912" w14:textId="299E0D9F" w:rsidR="00EE7431" w:rsidRPr="004E300D" w:rsidRDefault="00EE7431" w:rsidP="00B12547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1990-2015: statistical revolution (machine learning</w:t>
      </w:r>
      <w:commentRangeStart w:id="4"/>
      <w:commentRangeEnd w:id="4"/>
      <w:r w:rsidRPr="004E300D">
        <w:rPr>
          <w:rStyle w:val="CommentReference"/>
          <w:sz w:val="18"/>
        </w:rPr>
        <w:commentReference w:id="4"/>
      </w:r>
      <w:r w:rsidRPr="004E300D">
        <w:rPr>
          <w:sz w:val="24"/>
          <w:lang w:val="en-GB"/>
        </w:rPr>
        <w:t xml:space="preserve"> )</w:t>
      </w:r>
    </w:p>
    <w:p w14:paraId="7DE44B6C" w14:textId="244B3567" w:rsidR="00EE7431" w:rsidRPr="004E300D" w:rsidRDefault="00EE7431" w:rsidP="00B12547">
      <w:pPr>
        <w:ind w:left="360"/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 xml:space="preserve">AI is majorly dependent on </w:t>
      </w:r>
      <w:commentRangeStart w:id="5"/>
      <w:r w:rsidRPr="004E300D">
        <w:rPr>
          <w:sz w:val="24"/>
          <w:lang w:val="en-GB"/>
        </w:rPr>
        <w:t>statistics</w:t>
      </w:r>
      <w:commentRangeEnd w:id="5"/>
      <w:r w:rsidRPr="004E300D">
        <w:rPr>
          <w:rStyle w:val="CommentReference"/>
          <w:sz w:val="18"/>
        </w:rPr>
        <w:commentReference w:id="5"/>
      </w:r>
      <w:r w:rsidRPr="004E300D">
        <w:rPr>
          <w:sz w:val="24"/>
          <w:lang w:val="en-GB"/>
        </w:rPr>
        <w:t>.</w:t>
      </w:r>
    </w:p>
    <w:p w14:paraId="00F41BF2" w14:textId="77777777" w:rsidR="00EE7431" w:rsidRPr="004E300D" w:rsidRDefault="00EE7431" w:rsidP="00B12547">
      <w:pPr>
        <w:ind w:left="360"/>
        <w:jc w:val="both"/>
        <w:rPr>
          <w:sz w:val="24"/>
          <w:lang w:val="en-GB"/>
        </w:rPr>
      </w:pPr>
    </w:p>
    <w:p w14:paraId="3721C619" w14:textId="7CB5B87F" w:rsidR="003C6DB5" w:rsidRPr="004E300D" w:rsidRDefault="00A42313" w:rsidP="00B12547">
      <w:pPr>
        <w:pStyle w:val="Heading1"/>
        <w:jc w:val="both"/>
        <w:rPr>
          <w:sz w:val="32"/>
          <w:lang w:val="en-GB"/>
        </w:rPr>
      </w:pPr>
      <w:r w:rsidRPr="004E300D">
        <w:rPr>
          <w:sz w:val="32"/>
          <w:lang w:val="en-GB"/>
        </w:rPr>
        <w:t>Natural language processing</w:t>
      </w:r>
    </w:p>
    <w:p w14:paraId="088D3047" w14:textId="436D507F" w:rsidR="00A42313" w:rsidRPr="004E300D" w:rsidRDefault="00A42313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 xml:space="preserve">For a machine to be able to process a language, it has to first understand it. </w:t>
      </w:r>
      <w:r w:rsidR="002F7241" w:rsidRPr="004E300D">
        <w:rPr>
          <w:sz w:val="24"/>
          <w:lang w:val="en-GB"/>
        </w:rPr>
        <w:t xml:space="preserve">Sanitization of data is a work on its own. London </w:t>
      </w:r>
      <w:r w:rsidR="002F7241" w:rsidRPr="004E300D">
        <w:rPr>
          <w:rStyle w:val="CommentReference"/>
          <w:sz w:val="18"/>
        </w:rPr>
        <w:commentReference w:id="6"/>
      </w:r>
      <w:r w:rsidR="002F7241" w:rsidRPr="004E300D">
        <w:rPr>
          <w:sz w:val="24"/>
          <w:lang w:val="en-GB"/>
        </w:rPr>
        <w:t xml:space="preserve"> </w:t>
      </w:r>
      <w:r w:rsidR="001F5CFD" w:rsidRPr="004E300D">
        <w:rPr>
          <w:sz w:val="24"/>
          <w:lang w:val="en-GB"/>
        </w:rPr>
        <w:t xml:space="preserve"> NLP is a subfield of AI</w:t>
      </w:r>
    </w:p>
    <w:p w14:paraId="53B5EE3A" w14:textId="158DEE9C" w:rsidR="001F5CFD" w:rsidRDefault="001F5CFD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 xml:space="preserve">Libraries </w:t>
      </w:r>
      <w:r w:rsidR="004E300D" w:rsidRPr="004E300D">
        <w:rPr>
          <w:sz w:val="24"/>
          <w:lang w:val="en-GB"/>
        </w:rPr>
        <w:t>like:</w:t>
      </w:r>
      <w:r w:rsidRPr="004E300D">
        <w:rPr>
          <w:sz w:val="24"/>
          <w:lang w:val="en-GB"/>
        </w:rPr>
        <w:t xml:space="preserve"> </w:t>
      </w:r>
      <w:commentRangeStart w:id="7"/>
      <w:proofErr w:type="spellStart"/>
      <w:r w:rsidRPr="004E300D">
        <w:rPr>
          <w:sz w:val="24"/>
          <w:lang w:val="en-GB"/>
        </w:rPr>
        <w:t>spaCy</w:t>
      </w:r>
      <w:commentRangeEnd w:id="7"/>
      <w:proofErr w:type="spellEnd"/>
      <w:r w:rsidR="007454AD">
        <w:rPr>
          <w:rStyle w:val="CommentReference"/>
        </w:rPr>
        <w:commentReference w:id="7"/>
      </w:r>
      <w:r w:rsidRPr="004E300D">
        <w:rPr>
          <w:sz w:val="24"/>
          <w:lang w:val="en-GB"/>
        </w:rPr>
        <w:t xml:space="preserve">, </w:t>
      </w:r>
      <w:commentRangeStart w:id="8"/>
      <w:proofErr w:type="spellStart"/>
      <w:r w:rsidRPr="004E300D">
        <w:rPr>
          <w:sz w:val="24"/>
          <w:lang w:val="en-GB"/>
        </w:rPr>
        <w:t>textacy</w:t>
      </w:r>
      <w:commentRangeEnd w:id="8"/>
      <w:proofErr w:type="spellEnd"/>
      <w:r w:rsidR="007454AD">
        <w:rPr>
          <w:rStyle w:val="CommentReference"/>
        </w:rPr>
        <w:commentReference w:id="8"/>
      </w:r>
      <w:r w:rsidRPr="004E300D">
        <w:rPr>
          <w:sz w:val="24"/>
          <w:lang w:val="en-GB"/>
        </w:rPr>
        <w:t xml:space="preserve">, </w:t>
      </w:r>
      <w:proofErr w:type="spellStart"/>
      <w:r w:rsidRPr="004E300D">
        <w:rPr>
          <w:sz w:val="24"/>
          <w:lang w:val="en-GB"/>
        </w:rPr>
        <w:t>neuralcoref</w:t>
      </w:r>
      <w:proofErr w:type="spellEnd"/>
    </w:p>
    <w:p w14:paraId="0107826F" w14:textId="7F905AC2" w:rsidR="004E300D" w:rsidRDefault="004E300D" w:rsidP="00B12547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Steps of an </w:t>
      </w:r>
      <w:proofErr w:type="spellStart"/>
      <w:r>
        <w:rPr>
          <w:sz w:val="24"/>
          <w:lang w:val="en-GB"/>
        </w:rPr>
        <w:t>ai</w:t>
      </w:r>
      <w:proofErr w:type="spellEnd"/>
    </w:p>
    <w:p w14:paraId="5FF6B95D" w14:textId="6CDDF4B3" w:rsidR="004E300D" w:rsidRDefault="004E300D" w:rsidP="00B12547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Segmentation</w:t>
      </w:r>
    </w:p>
    <w:p w14:paraId="5331F789" w14:textId="5DAD3201" w:rsidR="004E300D" w:rsidRDefault="004E300D" w:rsidP="00B12547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Tokenization</w:t>
      </w:r>
    </w:p>
    <w:p w14:paraId="3FDC649F" w14:textId="1508331A" w:rsidR="004E300D" w:rsidRDefault="004E300D" w:rsidP="00B12547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Speech analysis: tokens are broken down to their parts of speech </w:t>
      </w:r>
    </w:p>
    <w:p w14:paraId="769D2E61" w14:textId="63B2313F" w:rsidR="004E300D" w:rsidRDefault="004E300D" w:rsidP="00B12547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Text lemmatization</w:t>
      </w:r>
      <w:r w:rsidR="001D3348">
        <w:rPr>
          <w:sz w:val="24"/>
          <w:lang w:val="en-GB"/>
        </w:rPr>
        <w:t xml:space="preserve">: deals with figuring out the most basic </w:t>
      </w:r>
      <w:commentRangeStart w:id="9"/>
      <w:r w:rsidR="001D3348">
        <w:rPr>
          <w:sz w:val="24"/>
          <w:lang w:val="en-GB"/>
        </w:rPr>
        <w:t>lemma</w:t>
      </w:r>
      <w:commentRangeEnd w:id="9"/>
      <w:r w:rsidR="001D3348">
        <w:rPr>
          <w:rStyle w:val="CommentReference"/>
        </w:rPr>
        <w:commentReference w:id="9"/>
      </w:r>
      <w:r w:rsidR="001D3348">
        <w:rPr>
          <w:sz w:val="24"/>
          <w:lang w:val="en-GB"/>
        </w:rPr>
        <w:t xml:space="preserve"> of each word in a sentence</w:t>
      </w:r>
    </w:p>
    <w:p w14:paraId="46181E05" w14:textId="5F763F00" w:rsidR="00E04FB7" w:rsidRDefault="00E04FB7" w:rsidP="00B12547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Dealing with stop words</w:t>
      </w:r>
    </w:p>
    <w:p w14:paraId="2F677579" w14:textId="7AE6CEF4" w:rsidR="00965510" w:rsidRDefault="00965510" w:rsidP="00B12547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 xml:space="preserve">Dependency parsing: this checks if the words are </w:t>
      </w:r>
      <w:commentRangeStart w:id="10"/>
      <w:r>
        <w:rPr>
          <w:sz w:val="24"/>
          <w:lang w:val="en-GB"/>
        </w:rPr>
        <w:t>independent</w:t>
      </w:r>
      <w:commentRangeEnd w:id="10"/>
      <w:r>
        <w:rPr>
          <w:rStyle w:val="CommentReference"/>
        </w:rPr>
        <w:commentReference w:id="10"/>
      </w:r>
      <w:r>
        <w:rPr>
          <w:sz w:val="24"/>
          <w:lang w:val="en-GB"/>
        </w:rPr>
        <w:t xml:space="preserve"> or </w:t>
      </w:r>
      <w:commentRangeStart w:id="11"/>
      <w:r>
        <w:rPr>
          <w:sz w:val="24"/>
          <w:lang w:val="en-GB"/>
        </w:rPr>
        <w:t>not</w:t>
      </w:r>
      <w:commentRangeEnd w:id="11"/>
      <w:r>
        <w:rPr>
          <w:rStyle w:val="CommentReference"/>
        </w:rPr>
        <w:commentReference w:id="11"/>
      </w:r>
    </w:p>
    <w:p w14:paraId="039E6E0A" w14:textId="62453EB9" w:rsidR="00965510" w:rsidRDefault="00965510" w:rsidP="00B12547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Named entity recognition</w:t>
      </w:r>
    </w:p>
    <w:p w14:paraId="15841FCB" w14:textId="4166D8A8" w:rsidR="00871E4B" w:rsidRPr="004E300D" w:rsidRDefault="00871E4B" w:rsidP="00B12547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Co-reference resolution: referencing nouns to be identified as subsequent pronouns.</w:t>
      </w:r>
    </w:p>
    <w:p w14:paraId="7A5A31DF" w14:textId="3FB08ACF" w:rsidR="004E300D" w:rsidRDefault="004E300D" w:rsidP="00B12547">
      <w:pPr>
        <w:jc w:val="both"/>
        <w:rPr>
          <w:sz w:val="24"/>
          <w:lang w:val="en-GB"/>
        </w:rPr>
      </w:pPr>
      <w:r w:rsidRPr="004E300D">
        <w:rPr>
          <w:sz w:val="24"/>
          <w:lang w:val="en-GB"/>
        </w:rPr>
        <w:t>Token is the smallest form of anything that still makes sense.</w:t>
      </w:r>
      <w:r>
        <w:rPr>
          <w:sz w:val="24"/>
          <w:lang w:val="en-GB"/>
        </w:rPr>
        <w:t xml:space="preserve"> </w:t>
      </w:r>
      <w:r w:rsidR="00965510">
        <w:rPr>
          <w:sz w:val="24"/>
          <w:lang w:val="en-GB"/>
        </w:rPr>
        <w:t>while</w:t>
      </w:r>
      <w:r>
        <w:rPr>
          <w:sz w:val="24"/>
          <w:lang w:val="en-GB"/>
        </w:rPr>
        <w:t xml:space="preserve"> humans learn from experiences, machines learn from </w:t>
      </w:r>
    </w:p>
    <w:p w14:paraId="78206513" w14:textId="2D5A08D0" w:rsidR="001D3348" w:rsidRDefault="001D3348" w:rsidP="00B12547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Stop words: this are words that appear </w:t>
      </w:r>
      <w:r w:rsidR="00965510">
        <w:rPr>
          <w:sz w:val="24"/>
          <w:lang w:val="en-GB"/>
        </w:rPr>
        <w:t>often</w:t>
      </w:r>
      <w:r>
        <w:rPr>
          <w:sz w:val="24"/>
          <w:lang w:val="en-GB"/>
        </w:rPr>
        <w:t xml:space="preserve"> in a sentence to make it more presentable.</w:t>
      </w:r>
    </w:p>
    <w:p w14:paraId="7210CD7B" w14:textId="6A23BF19" w:rsidR="007454AD" w:rsidRDefault="007454AD" w:rsidP="00B12547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Data scrubber </w:t>
      </w:r>
    </w:p>
    <w:p w14:paraId="4BD90D06" w14:textId="4E465B5A" w:rsidR="00841AF6" w:rsidRDefault="00841AF6" w:rsidP="00B12547">
      <w:pPr>
        <w:jc w:val="both"/>
        <w:rPr>
          <w:sz w:val="24"/>
          <w:lang w:val="en-GB"/>
        </w:rPr>
      </w:pPr>
    </w:p>
    <w:p w14:paraId="1935D39A" w14:textId="77777777" w:rsidR="00841AF6" w:rsidRDefault="00841AF6" w:rsidP="00B12547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7C2B793D" w14:textId="6E038C9A" w:rsidR="00841AF6" w:rsidRDefault="00841AF6" w:rsidP="00B12547">
      <w:pPr>
        <w:pStyle w:val="Heading1"/>
        <w:jc w:val="both"/>
        <w:rPr>
          <w:lang w:val="en-GB"/>
        </w:rPr>
      </w:pPr>
      <w:r>
        <w:rPr>
          <w:lang w:val="en-GB"/>
        </w:rPr>
        <w:lastRenderedPageBreak/>
        <w:t>27</w:t>
      </w:r>
      <w:r w:rsidRPr="00841AF6">
        <w:rPr>
          <w:vertAlign w:val="superscript"/>
          <w:lang w:val="en-GB"/>
        </w:rPr>
        <w:t>th</w:t>
      </w:r>
      <w:r>
        <w:rPr>
          <w:lang w:val="en-GB"/>
        </w:rPr>
        <w:t xml:space="preserve"> November 2024</w:t>
      </w:r>
    </w:p>
    <w:p w14:paraId="5F9A3509" w14:textId="10126102" w:rsidR="00841AF6" w:rsidRDefault="00841AF6" w:rsidP="00B12547">
      <w:pPr>
        <w:pStyle w:val="NoSpacing"/>
        <w:jc w:val="both"/>
        <w:rPr>
          <w:lang w:val="en-GB"/>
        </w:rPr>
      </w:pPr>
      <w:r>
        <w:rPr>
          <w:lang w:val="en-GB"/>
        </w:rPr>
        <w:t>Knowledge is defined as</w:t>
      </w:r>
    </w:p>
    <w:p w14:paraId="147D1970" w14:textId="080BE329" w:rsidR="00841AF6" w:rsidRDefault="00841AF6" w:rsidP="00B12547">
      <w:pPr>
        <w:pStyle w:val="NoSpacing"/>
        <w:jc w:val="both"/>
      </w:pPr>
      <w:r>
        <w:t>How will a machine use information and convert it to knowledge?</w:t>
      </w:r>
    </w:p>
    <w:p w14:paraId="4B163F1C" w14:textId="39924016" w:rsidR="00841AF6" w:rsidRDefault="00841AF6" w:rsidP="00B12547">
      <w:pPr>
        <w:pStyle w:val="NoSpacing"/>
        <w:jc w:val="both"/>
      </w:pPr>
      <w:r>
        <w:t xml:space="preserve">Knowledge representation: is to express knowledge in a computer tractable form </w:t>
      </w:r>
    </w:p>
    <w:p w14:paraId="3AB1666E" w14:textId="7A4DE083" w:rsidR="00841AF6" w:rsidRDefault="00841AF6" w:rsidP="00B12547">
      <w:pPr>
        <w:pStyle w:val="NoSpacing"/>
        <w:numPr>
          <w:ilvl w:val="0"/>
          <w:numId w:val="1"/>
        </w:numPr>
        <w:jc w:val="both"/>
      </w:pPr>
      <w:commentRangeStart w:id="12"/>
      <w:r>
        <w:t>Syntax</w:t>
      </w:r>
      <w:commentRangeEnd w:id="12"/>
      <w:r w:rsidR="008313FF">
        <w:rPr>
          <w:rStyle w:val="CommentReference"/>
        </w:rPr>
        <w:commentReference w:id="12"/>
      </w:r>
      <w:r>
        <w:t>: configurations of the components of the language to constitute valid sentences</w:t>
      </w:r>
      <w:r w:rsidR="008313FF">
        <w:t>.</w:t>
      </w:r>
    </w:p>
    <w:p w14:paraId="3F0E501C" w14:textId="26FB3679" w:rsidR="00841AF6" w:rsidRDefault="00841AF6" w:rsidP="00B12547">
      <w:pPr>
        <w:pStyle w:val="NoSpacing"/>
        <w:numPr>
          <w:ilvl w:val="0"/>
          <w:numId w:val="1"/>
        </w:numPr>
        <w:jc w:val="both"/>
      </w:pPr>
      <w:commentRangeStart w:id="13"/>
      <w:r>
        <w:t>Semantics</w:t>
      </w:r>
      <w:commentRangeEnd w:id="13"/>
      <w:r w:rsidR="008313FF">
        <w:rPr>
          <w:rStyle w:val="CommentReference"/>
        </w:rPr>
        <w:commentReference w:id="13"/>
      </w:r>
      <w:r>
        <w:t xml:space="preserve">: what fact does the sentence correspond </w:t>
      </w:r>
      <w:commentRangeStart w:id="14"/>
      <w:r>
        <w:t>to</w:t>
      </w:r>
      <w:commentRangeEnd w:id="14"/>
      <w:r w:rsidR="008313FF">
        <w:rPr>
          <w:rStyle w:val="CommentReference"/>
        </w:rPr>
        <w:commentReference w:id="14"/>
      </w:r>
      <w:r>
        <w:t xml:space="preserve">? </w:t>
      </w:r>
    </w:p>
    <w:p w14:paraId="0E657D07" w14:textId="160A9854" w:rsidR="007B095E" w:rsidRDefault="007B095E" w:rsidP="00B12547">
      <w:pPr>
        <w:pStyle w:val="NoSpacing"/>
        <w:jc w:val="both"/>
      </w:pPr>
      <w:r>
        <w:t>Properties of knowledge</w:t>
      </w:r>
    </w:p>
    <w:p w14:paraId="2F82842A" w14:textId="41CFF91C" w:rsidR="007B095E" w:rsidRDefault="007B095E" w:rsidP="00B12547">
      <w:pPr>
        <w:pStyle w:val="NoSpacing"/>
        <w:numPr>
          <w:ilvl w:val="0"/>
          <w:numId w:val="1"/>
        </w:numPr>
        <w:jc w:val="both"/>
      </w:pPr>
      <w:r>
        <w:t>Representational adequacy: all knowledge needed for the domain</w:t>
      </w:r>
    </w:p>
    <w:p w14:paraId="7FC38915" w14:textId="24C0139D" w:rsidR="007B095E" w:rsidRDefault="007B095E" w:rsidP="00B12547">
      <w:pPr>
        <w:pStyle w:val="NoSpacing"/>
        <w:numPr>
          <w:ilvl w:val="0"/>
          <w:numId w:val="1"/>
        </w:numPr>
        <w:jc w:val="both"/>
      </w:pPr>
      <w:r>
        <w:t xml:space="preserve">Inferential </w:t>
      </w:r>
      <w:r w:rsidR="002311D3">
        <w:t>adequacy</w:t>
      </w:r>
      <w:r>
        <w:t xml:space="preserve"> : ability to manipulate </w:t>
      </w:r>
      <w:commentRangeStart w:id="15"/>
      <w:r>
        <w:t>existing</w:t>
      </w:r>
      <w:commentRangeEnd w:id="15"/>
      <w:r>
        <w:rPr>
          <w:rStyle w:val="CommentReference"/>
        </w:rPr>
        <w:commentReference w:id="15"/>
      </w:r>
      <w:r>
        <w:t xml:space="preserve"> structures to derive new structures. Create something new from something that already exists.</w:t>
      </w:r>
    </w:p>
    <w:p w14:paraId="647ABC5D" w14:textId="453A4D5B" w:rsidR="007B095E" w:rsidRDefault="0042600B" w:rsidP="00B12547">
      <w:pPr>
        <w:pStyle w:val="NoSpacing"/>
        <w:numPr>
          <w:ilvl w:val="0"/>
          <w:numId w:val="1"/>
        </w:numPr>
        <w:jc w:val="both"/>
      </w:pPr>
      <w:r>
        <w:t>Inferential</w:t>
      </w:r>
      <w:r w:rsidR="007B095E">
        <w:t xml:space="preserve"> efficiency: the new thing… how does it fit to what exists</w:t>
      </w:r>
    </w:p>
    <w:p w14:paraId="2877D230" w14:textId="19B11BF9" w:rsidR="007B095E" w:rsidRDefault="0042600B" w:rsidP="00B12547">
      <w:pPr>
        <w:pStyle w:val="NoSpacing"/>
        <w:numPr>
          <w:ilvl w:val="0"/>
          <w:numId w:val="1"/>
        </w:numPr>
        <w:jc w:val="both"/>
      </w:pPr>
      <w:r>
        <w:t>Acquisitioned</w:t>
      </w:r>
      <w:r w:rsidR="007B095E">
        <w:t xml:space="preserve"> efficiency: </w:t>
      </w:r>
      <w:r>
        <w:t>ability to acquire new knowledge</w:t>
      </w:r>
    </w:p>
    <w:p w14:paraId="6C2AE815" w14:textId="5C9EA897" w:rsidR="0042600B" w:rsidRDefault="0042600B" w:rsidP="00B12547">
      <w:pPr>
        <w:pStyle w:val="NoSpacing"/>
        <w:jc w:val="both"/>
      </w:pPr>
      <w:r>
        <w:t xml:space="preserve">Good Representation </w:t>
      </w:r>
    </w:p>
    <w:p w14:paraId="3A8ACCF0" w14:textId="5F341588" w:rsidR="0042600B" w:rsidRDefault="0042600B" w:rsidP="00B12547">
      <w:pPr>
        <w:pStyle w:val="NoSpacing"/>
        <w:jc w:val="both"/>
      </w:pPr>
      <w:r>
        <w:t>The information you want to use or train a system, the system must be able to understand it</w:t>
      </w:r>
    </w:p>
    <w:p w14:paraId="78FF0390" w14:textId="6E5DEF5E" w:rsidR="0042600B" w:rsidRDefault="0042600B" w:rsidP="00B12547">
      <w:pPr>
        <w:pStyle w:val="NoSpacing"/>
        <w:jc w:val="both"/>
      </w:pPr>
      <w:r>
        <w:t xml:space="preserve">The information must be relevant do not distract the system with </w:t>
      </w:r>
      <w:commentRangeStart w:id="16"/>
      <w:r>
        <w:t>noise</w:t>
      </w:r>
      <w:commentRangeEnd w:id="16"/>
      <w:r>
        <w:rPr>
          <w:rStyle w:val="CommentReference"/>
        </w:rPr>
        <w:commentReference w:id="16"/>
      </w:r>
      <w:r>
        <w:t xml:space="preserve"> </w:t>
      </w:r>
    </w:p>
    <w:p w14:paraId="24B4E4DB" w14:textId="4DB68ADC" w:rsidR="0042600B" w:rsidRDefault="0042600B" w:rsidP="00B12547">
      <w:pPr>
        <w:pStyle w:val="NoSpacing"/>
        <w:jc w:val="both"/>
      </w:pPr>
      <w:r>
        <w:t>Constraints allowance</w:t>
      </w:r>
    </w:p>
    <w:p w14:paraId="6EFA0A3D" w14:textId="1B9425E6" w:rsidR="0042600B" w:rsidRDefault="0042600B" w:rsidP="00B12547">
      <w:pPr>
        <w:pStyle w:val="NoSpacing"/>
        <w:jc w:val="both"/>
      </w:pPr>
      <w:r>
        <w:t>Transparent, concise and fast</w:t>
      </w:r>
    </w:p>
    <w:p w14:paraId="698858E3" w14:textId="2EC6E78A" w:rsidR="0042600B" w:rsidRDefault="0042600B" w:rsidP="00B12547">
      <w:pPr>
        <w:pStyle w:val="NoSpacing"/>
        <w:jc w:val="both"/>
      </w:pPr>
    </w:p>
    <w:p w14:paraId="1FAD6244" w14:textId="1D7EAC24" w:rsidR="0042600B" w:rsidRDefault="0042600B" w:rsidP="00B12547">
      <w:pPr>
        <w:pStyle w:val="NoSpacing"/>
        <w:jc w:val="both"/>
      </w:pPr>
      <w:r>
        <w:t xml:space="preserve">Components </w:t>
      </w:r>
    </w:p>
    <w:p w14:paraId="4ED0D202" w14:textId="6417DF23" w:rsidR="0042600B" w:rsidRDefault="00A46D41" w:rsidP="00B12547">
      <w:pPr>
        <w:pStyle w:val="NoSpacing"/>
        <w:numPr>
          <w:ilvl w:val="0"/>
          <w:numId w:val="3"/>
        </w:numPr>
        <w:jc w:val="both"/>
      </w:pPr>
      <w:r>
        <w:t xml:space="preserve">Lexical part symbols that are used to represent </w:t>
      </w:r>
      <w:commentRangeStart w:id="17"/>
      <w:r>
        <w:t>a</w:t>
      </w:r>
      <w:commentRangeEnd w:id="17"/>
      <w:r>
        <w:rPr>
          <w:rStyle w:val="CommentReference"/>
        </w:rPr>
        <w:commentReference w:id="17"/>
      </w:r>
    </w:p>
    <w:p w14:paraId="70905CAD" w14:textId="433F0F68" w:rsidR="00A46D41" w:rsidRDefault="00A46D41" w:rsidP="00B12547">
      <w:pPr>
        <w:pStyle w:val="NoSpacing"/>
        <w:numPr>
          <w:ilvl w:val="0"/>
          <w:numId w:val="3"/>
        </w:numPr>
        <w:jc w:val="both"/>
      </w:pPr>
      <w:r>
        <w:t xml:space="preserve">Syntax part </w:t>
      </w:r>
    </w:p>
    <w:p w14:paraId="3DFAA65D" w14:textId="764999C6" w:rsidR="00AE748D" w:rsidRDefault="00A46D41" w:rsidP="00AE748D">
      <w:pPr>
        <w:pStyle w:val="NoSpacing"/>
        <w:numPr>
          <w:ilvl w:val="0"/>
          <w:numId w:val="3"/>
        </w:numPr>
        <w:jc w:val="both"/>
      </w:pPr>
      <w:r>
        <w:t>Sematic part</w:t>
      </w:r>
    </w:p>
    <w:p w14:paraId="587E668B" w14:textId="277B3DB2" w:rsidR="00A46D41" w:rsidRDefault="00A46D41" w:rsidP="00B12547">
      <w:pPr>
        <w:pStyle w:val="NoSpacing"/>
        <w:numPr>
          <w:ilvl w:val="0"/>
          <w:numId w:val="3"/>
        </w:numPr>
        <w:jc w:val="both"/>
      </w:pPr>
      <w:r>
        <w:t>Procedural: tells how things are done</w:t>
      </w:r>
    </w:p>
    <w:p w14:paraId="54300278" w14:textId="40C27841" w:rsidR="00A46D41" w:rsidRDefault="00A46D41" w:rsidP="00B12547">
      <w:pPr>
        <w:pStyle w:val="NoSpacing"/>
        <w:jc w:val="both"/>
      </w:pPr>
      <w:r>
        <w:t>Advantages of natural language</w:t>
      </w:r>
    </w:p>
    <w:p w14:paraId="7F8C1B25" w14:textId="032050A8" w:rsidR="00A46D41" w:rsidRDefault="00A46D41" w:rsidP="00B12547">
      <w:pPr>
        <w:pStyle w:val="NoSpacing"/>
        <w:numPr>
          <w:ilvl w:val="0"/>
          <w:numId w:val="1"/>
        </w:numPr>
        <w:jc w:val="both"/>
      </w:pPr>
      <w:r>
        <w:t xml:space="preserve">Extremely expressive: </w:t>
      </w:r>
    </w:p>
    <w:p w14:paraId="09C2FB9A" w14:textId="252552CD" w:rsidR="00A46D41" w:rsidRDefault="00A46D41" w:rsidP="00B12547">
      <w:pPr>
        <w:pStyle w:val="NoSpacing"/>
        <w:jc w:val="both"/>
      </w:pPr>
      <w:r>
        <w:t xml:space="preserve">Disadvantage </w:t>
      </w:r>
    </w:p>
    <w:p w14:paraId="23E64D7A" w14:textId="165A9536" w:rsidR="00A46D41" w:rsidRDefault="00A46D41" w:rsidP="00B12547">
      <w:pPr>
        <w:pStyle w:val="NoSpacing"/>
        <w:numPr>
          <w:ilvl w:val="0"/>
          <w:numId w:val="4"/>
        </w:numPr>
        <w:jc w:val="both"/>
      </w:pPr>
      <w:r>
        <w:t>Not fully understood</w:t>
      </w:r>
    </w:p>
    <w:p w14:paraId="2C1AE9B2" w14:textId="6514890F" w:rsidR="00A46D41" w:rsidRDefault="00A46D41" w:rsidP="00B12547">
      <w:pPr>
        <w:pStyle w:val="NoSpacing"/>
        <w:numPr>
          <w:ilvl w:val="0"/>
          <w:numId w:val="4"/>
        </w:numPr>
        <w:jc w:val="both"/>
      </w:pPr>
      <w:r>
        <w:t xml:space="preserve">Ambiguous </w:t>
      </w:r>
    </w:p>
    <w:p w14:paraId="5FDAF391" w14:textId="6A1E4C9B" w:rsidR="00F56EA8" w:rsidRDefault="00F56EA8" w:rsidP="00B12547">
      <w:pPr>
        <w:pStyle w:val="NoSpacing"/>
        <w:numPr>
          <w:ilvl w:val="0"/>
          <w:numId w:val="4"/>
        </w:numPr>
        <w:jc w:val="both"/>
      </w:pPr>
      <w:r>
        <w:t>Little uniformity</w:t>
      </w:r>
    </w:p>
    <w:p w14:paraId="4AAC2997" w14:textId="20966BC2" w:rsidR="00A46D41" w:rsidRDefault="00A46D41" w:rsidP="00B12547">
      <w:pPr>
        <w:pStyle w:val="NoSpacing"/>
        <w:jc w:val="both"/>
      </w:pPr>
    </w:p>
    <w:p w14:paraId="4989BED1" w14:textId="4B34A59F" w:rsidR="00A46D41" w:rsidRDefault="00A46D41" w:rsidP="00B12547">
      <w:pPr>
        <w:pStyle w:val="NoSpacing"/>
        <w:jc w:val="both"/>
      </w:pPr>
      <w:r>
        <w:t>Database systems:  a structured format of data representation. After definition, the system can interact with the information</w:t>
      </w:r>
      <w:r w:rsidR="00F56EA8">
        <w:t>. It consists of a number of records stored in asci format</w:t>
      </w:r>
    </w:p>
    <w:p w14:paraId="3DC2A1F9" w14:textId="38B8640D" w:rsidR="00F56EA8" w:rsidRDefault="00F56EA8" w:rsidP="00B12547">
      <w:pPr>
        <w:pStyle w:val="NoSpacing"/>
        <w:jc w:val="both"/>
      </w:pPr>
      <w:r>
        <w:t xml:space="preserve">Advantages </w:t>
      </w:r>
    </w:p>
    <w:p w14:paraId="14E31E2B" w14:textId="35A48AE1" w:rsidR="00F56EA8" w:rsidRDefault="00F56EA8" w:rsidP="00F56EA8">
      <w:pPr>
        <w:pStyle w:val="NoSpacing"/>
        <w:numPr>
          <w:ilvl w:val="0"/>
          <w:numId w:val="1"/>
        </w:numPr>
        <w:jc w:val="both"/>
      </w:pPr>
      <w:r>
        <w:t>Efficient representation and processing of large amounts of data</w:t>
      </w:r>
    </w:p>
    <w:p w14:paraId="0470B3E2" w14:textId="4A13250C" w:rsidR="00F56EA8" w:rsidRDefault="00F56EA8" w:rsidP="00F56EA8">
      <w:pPr>
        <w:pStyle w:val="NoSpacing"/>
        <w:jc w:val="both"/>
      </w:pPr>
      <w:r>
        <w:t>Disadvantages</w:t>
      </w:r>
    </w:p>
    <w:p w14:paraId="2A56460D" w14:textId="0EFA5E42" w:rsidR="00F56EA8" w:rsidRDefault="00F56EA8" w:rsidP="00F56EA8">
      <w:pPr>
        <w:pStyle w:val="NoSpacing"/>
        <w:numPr>
          <w:ilvl w:val="0"/>
          <w:numId w:val="1"/>
        </w:numPr>
        <w:jc w:val="both"/>
      </w:pPr>
      <w:r>
        <w:t>Limited to domain context</w:t>
      </w:r>
    </w:p>
    <w:p w14:paraId="4DB19148" w14:textId="6C0A0108" w:rsidR="00F56EA8" w:rsidRDefault="00F56EA8" w:rsidP="00F56EA8">
      <w:pPr>
        <w:pStyle w:val="NoSpacing"/>
        <w:numPr>
          <w:ilvl w:val="0"/>
          <w:numId w:val="1"/>
        </w:numPr>
        <w:jc w:val="both"/>
      </w:pPr>
      <w:r>
        <w:t>Only entities and their relationships can be represented</w:t>
      </w:r>
    </w:p>
    <w:p w14:paraId="56D68F35" w14:textId="77777777" w:rsidR="00F56EA8" w:rsidRDefault="00F56EA8" w:rsidP="00F56EA8">
      <w:pPr>
        <w:pStyle w:val="NoSpacing"/>
        <w:numPr>
          <w:ilvl w:val="0"/>
          <w:numId w:val="1"/>
        </w:numPr>
        <w:jc w:val="both"/>
      </w:pPr>
    </w:p>
    <w:p w14:paraId="44B3F1C2" w14:textId="71A496CB" w:rsidR="00A46D41" w:rsidRDefault="00A46D41" w:rsidP="00B12547">
      <w:pPr>
        <w:pStyle w:val="NoSpacing"/>
        <w:jc w:val="both"/>
        <w:rPr>
          <w:b/>
        </w:rPr>
      </w:pPr>
      <w:r w:rsidRPr="00721439">
        <w:rPr>
          <w:b/>
        </w:rPr>
        <w:t>Normalization of databases</w:t>
      </w:r>
    </w:p>
    <w:p w14:paraId="242F795C" w14:textId="71880E4E" w:rsidR="0042600B" w:rsidRDefault="00721439" w:rsidP="00B12547">
      <w:pPr>
        <w:pStyle w:val="NoSpacing"/>
        <w:jc w:val="both"/>
      </w:pPr>
      <w:r>
        <w:t xml:space="preserve">Frame based systems:  </w:t>
      </w:r>
      <w:r w:rsidR="00F56EA8">
        <w:t xml:space="preserve">records that have been extended to become frames consisting to slots </w:t>
      </w:r>
      <w:r w:rsidR="002311D3">
        <w:t>filled with either val</w:t>
      </w:r>
      <w:r w:rsidR="00451D15">
        <w:t>u</w:t>
      </w:r>
      <w:r w:rsidR="002311D3">
        <w:t>es, procedures, or pointers</w:t>
      </w:r>
    </w:p>
    <w:p w14:paraId="2C663979" w14:textId="5B883E47" w:rsidR="00721439" w:rsidRDefault="00721439" w:rsidP="00B12547">
      <w:pPr>
        <w:pStyle w:val="NoSpacing"/>
        <w:jc w:val="both"/>
      </w:pPr>
      <w:r>
        <w:t xml:space="preserve">Semantics networks: </w:t>
      </w:r>
    </w:p>
    <w:p w14:paraId="14CA1804" w14:textId="7CFFFA23" w:rsidR="00721439" w:rsidRDefault="00721439" w:rsidP="00B12547">
      <w:pPr>
        <w:pStyle w:val="NoSpacing"/>
        <w:jc w:val="both"/>
      </w:pPr>
      <w:r>
        <w:t>First order logic</w:t>
      </w:r>
    </w:p>
    <w:p w14:paraId="3FF520B4" w14:textId="7ED7D0ED" w:rsidR="00721439" w:rsidRDefault="00721439" w:rsidP="00B12547">
      <w:pPr>
        <w:pStyle w:val="NoSpacing"/>
        <w:jc w:val="both"/>
        <w:rPr>
          <w:rFonts w:ascii="Cambria Math" w:hAnsi="Cambria Math" w:cs="Cambria Math"/>
        </w:rPr>
      </w:pPr>
      <w:r w:rsidRPr="00721439">
        <w:rPr>
          <w:rFonts w:ascii="Cambria Math" w:hAnsi="Cambria Math" w:cs="Cambria Math"/>
          <w:b/>
        </w:rPr>
        <w:t>∀</w:t>
      </w:r>
      <w:r>
        <w:rPr>
          <w:rFonts w:ascii="Cambria Math" w:hAnsi="Cambria Math" w:cs="Cambria Math"/>
          <w:b/>
        </w:rPr>
        <w:t xml:space="preserve"> for all</w:t>
      </w:r>
    </w:p>
    <w:p w14:paraId="7B3D4B88" w14:textId="6667D2C4" w:rsidR="00721439" w:rsidRDefault="00721439" w:rsidP="00B12547">
      <w:pPr>
        <w:pStyle w:val="NoSpacing"/>
        <w:jc w:val="both"/>
        <w:rPr>
          <w:rFonts w:ascii="Cambria Math" w:hAnsi="Cambria Math" w:cs="Cambria Math"/>
        </w:rPr>
      </w:pPr>
      <w:r w:rsidRPr="00721439">
        <w:rPr>
          <w:rFonts w:ascii="Cambria Math" w:hAnsi="Cambria Math" w:cs="Cambria Math"/>
          <w:b/>
        </w:rPr>
        <w:t>∃</w:t>
      </w:r>
      <w:r>
        <w:rPr>
          <w:rFonts w:ascii="Cambria Math" w:hAnsi="Cambria Math" w:cs="Cambria Math"/>
          <w:b/>
        </w:rPr>
        <w:t xml:space="preserve"> there exists</w:t>
      </w:r>
    </w:p>
    <w:p w14:paraId="032C1797" w14:textId="38770E88" w:rsidR="00721439" w:rsidRDefault="00721439" w:rsidP="00B12547">
      <w:pPr>
        <w:pStyle w:val="NoSpacing"/>
        <w:jc w:val="both"/>
        <w:rPr>
          <w:rFonts w:ascii="Cambria Math" w:hAnsi="Cambria Math" w:cs="Cambria Math"/>
          <w:b/>
        </w:rPr>
      </w:pPr>
      <w:r w:rsidRPr="00721439">
        <w:rPr>
          <w:rFonts w:ascii="Cambria Math" w:hAnsi="Cambria Math" w:cs="Cambria Math"/>
          <w:b/>
        </w:rPr>
        <w:t>∄</w:t>
      </w:r>
      <w:r>
        <w:rPr>
          <w:rFonts w:ascii="Cambria Math" w:hAnsi="Cambria Math" w:cs="Cambria Math"/>
          <w:b/>
        </w:rPr>
        <w:t xml:space="preserve"> there does not exist</w:t>
      </w:r>
    </w:p>
    <w:p w14:paraId="1CD43EE9" w14:textId="2F7BDC17" w:rsidR="00721439" w:rsidRDefault="00721439" w:rsidP="00B12547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Advantages: expressive and </w:t>
      </w:r>
      <w:r w:rsidR="002311D3">
        <w:rPr>
          <w:rFonts w:ascii="Cambria Math" w:hAnsi="Cambria Math" w:cs="Cambria Math"/>
        </w:rPr>
        <w:t>un</w:t>
      </w:r>
      <w:r w:rsidR="00194BAE">
        <w:rPr>
          <w:rFonts w:ascii="Cambria Math" w:hAnsi="Cambria Math" w:cs="Cambria Math"/>
        </w:rPr>
        <w:t>ambiguous</w:t>
      </w:r>
    </w:p>
    <w:p w14:paraId="26BA82B7" w14:textId="1378E631" w:rsidR="00721439" w:rsidRDefault="00194BAE" w:rsidP="00B12547">
      <w:pPr>
        <w:pStyle w:val="NoSpacing"/>
        <w:tabs>
          <w:tab w:val="left" w:pos="8010"/>
        </w:tabs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</w:p>
    <w:p w14:paraId="4A7549C1" w14:textId="60E589E6" w:rsidR="00721439" w:rsidRDefault="00721439" w:rsidP="00B12547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Rule based </w:t>
      </w:r>
      <w:r w:rsidR="002311D3">
        <w:rPr>
          <w:rFonts w:ascii="Cambria Math" w:hAnsi="Cambria Math" w:cs="Cambria Math"/>
        </w:rPr>
        <w:t xml:space="preserve">systems: consists of a management system, a rule for representing he relations and a rule interpreter for problem solving. Simplified, it is </w:t>
      </w:r>
      <w:r>
        <w:rPr>
          <w:rFonts w:ascii="Cambria Math" w:hAnsi="Cambria Math" w:cs="Cambria Math"/>
        </w:rPr>
        <w:t xml:space="preserve">giving conditions to the program i.e. </w:t>
      </w:r>
      <w:r w:rsidRPr="00194BAE">
        <w:rPr>
          <w:rFonts w:ascii="Cambria Math" w:hAnsi="Cambria Math" w:cs="Cambria Math"/>
          <w:b/>
        </w:rPr>
        <w:t>if</w:t>
      </w:r>
      <w:r>
        <w:rPr>
          <w:rFonts w:ascii="Cambria Math" w:hAnsi="Cambria Math" w:cs="Cambria Math"/>
        </w:rPr>
        <w:t xml:space="preserve"> this,</w:t>
      </w:r>
      <w:r w:rsidR="00194BAE">
        <w:rPr>
          <w:rFonts w:ascii="Cambria Math" w:hAnsi="Cambria Math" w:cs="Cambria Math"/>
        </w:rPr>
        <w:t xml:space="preserve"> </w:t>
      </w:r>
      <w:r w:rsidR="00194BAE" w:rsidRPr="00194BAE">
        <w:rPr>
          <w:rFonts w:ascii="Cambria Math" w:hAnsi="Cambria Math" w:cs="Cambria Math"/>
          <w:b/>
        </w:rPr>
        <w:t>then</w:t>
      </w:r>
      <w:r>
        <w:rPr>
          <w:rFonts w:ascii="Cambria Math" w:hAnsi="Cambria Math" w:cs="Cambria Math"/>
        </w:rPr>
        <w:t xml:space="preserve"> do this. </w:t>
      </w:r>
      <w:r w:rsidRPr="00194BAE">
        <w:rPr>
          <w:rFonts w:ascii="Cambria Math" w:hAnsi="Cambria Math" w:cs="Cambria Math"/>
          <w:b/>
        </w:rPr>
        <w:t>Else</w:t>
      </w:r>
      <w:r>
        <w:rPr>
          <w:rFonts w:ascii="Cambria Math" w:hAnsi="Cambria Math" w:cs="Cambria Math"/>
        </w:rPr>
        <w:t xml:space="preserve">, do this </w:t>
      </w:r>
    </w:p>
    <w:p w14:paraId="60E82BD2" w14:textId="1AF5D74D" w:rsidR="002311D3" w:rsidRDefault="002311D3" w:rsidP="00B12547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Advantages: expressive an</w:t>
      </w:r>
      <w:r w:rsidR="00AA31F5">
        <w:rPr>
          <w:rFonts w:ascii="Cambria Math" w:hAnsi="Cambria Math" w:cs="Cambria Math"/>
        </w:rPr>
        <w:t>d lead to a degree of modularity</w:t>
      </w:r>
    </w:p>
    <w:p w14:paraId="622E76A5" w14:textId="4221F008" w:rsidR="00194BAE" w:rsidRDefault="00194BAE" w:rsidP="00B12547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Disadvantages: very limited </w:t>
      </w:r>
      <w:r w:rsidR="00AA31F5">
        <w:rPr>
          <w:rFonts w:ascii="Cambria Math" w:hAnsi="Cambria Math" w:cs="Cambria Math"/>
        </w:rPr>
        <w:t>and inefficient</w:t>
      </w:r>
    </w:p>
    <w:p w14:paraId="45975E86" w14:textId="2B022C7D" w:rsidR="00194BAE" w:rsidRDefault="00194BAE" w:rsidP="00B12547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Best knowledge representation</w:t>
      </w:r>
    </w:p>
    <w:p w14:paraId="0D717920" w14:textId="06D927B3" w:rsidR="00AA31F5" w:rsidRDefault="00AA31F5" w:rsidP="00AA31F5">
      <w:pPr>
        <w:pStyle w:val="NoSpacing"/>
        <w:numPr>
          <w:ilvl w:val="0"/>
          <w:numId w:val="1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Symbolic </w:t>
      </w:r>
    </w:p>
    <w:p w14:paraId="53D4BA92" w14:textId="2326DEB1" w:rsidR="00AA31F5" w:rsidRDefault="00AA31F5" w:rsidP="00AA31F5">
      <w:pPr>
        <w:pStyle w:val="NoSpacing"/>
        <w:numPr>
          <w:ilvl w:val="0"/>
          <w:numId w:val="1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Pictorial </w:t>
      </w:r>
    </w:p>
    <w:p w14:paraId="6D52E7E1" w14:textId="1F13EF07" w:rsidR="00194BAE" w:rsidRDefault="00AA31F5" w:rsidP="00AA31F5">
      <w:pPr>
        <w:pStyle w:val="NoSpacing"/>
        <w:ind w:left="720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Sub-symbolic</w:t>
      </w:r>
    </w:p>
    <w:p w14:paraId="5AC5AFF1" w14:textId="6CFB8691" w:rsidR="006025E0" w:rsidRDefault="006025E0" w:rsidP="00AA31F5">
      <w:pPr>
        <w:pStyle w:val="NoSpacing"/>
        <w:ind w:left="720"/>
        <w:jc w:val="both"/>
        <w:rPr>
          <w:rFonts w:ascii="Cambria Math" w:hAnsi="Cambria Math" w:cs="Cambria Math"/>
        </w:rPr>
      </w:pPr>
    </w:p>
    <w:p w14:paraId="08665699" w14:textId="5914F10A" w:rsidR="006025E0" w:rsidRDefault="006025E0" w:rsidP="00AA31F5">
      <w:pPr>
        <w:pStyle w:val="NoSpacing"/>
        <w:ind w:left="720"/>
        <w:jc w:val="both"/>
        <w:rPr>
          <w:rFonts w:ascii="Cambria Math" w:hAnsi="Cambria Math" w:cs="Cambria Math"/>
        </w:rPr>
      </w:pPr>
    </w:p>
    <w:p w14:paraId="136FF516" w14:textId="491A0869" w:rsidR="006025E0" w:rsidRDefault="006025E0" w:rsidP="00AA31F5">
      <w:pPr>
        <w:pStyle w:val="NoSpacing"/>
        <w:ind w:left="720"/>
        <w:jc w:val="both"/>
        <w:rPr>
          <w:rFonts w:ascii="Cambria Math" w:hAnsi="Cambria Math" w:cs="Cambria Math"/>
        </w:rPr>
      </w:pPr>
    </w:p>
    <w:p w14:paraId="06C17F90" w14:textId="06888C86" w:rsidR="006025E0" w:rsidRDefault="006025E0" w:rsidP="00AA31F5">
      <w:pPr>
        <w:pStyle w:val="NoSpacing"/>
        <w:ind w:left="720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EXPERT SYSTEMS</w:t>
      </w:r>
    </w:p>
    <w:p w14:paraId="3F83B6BD" w14:textId="4C27DBEB" w:rsidR="006025E0" w:rsidRDefault="006025E0" w:rsidP="00AA31F5">
      <w:pPr>
        <w:pStyle w:val="NoSpacing"/>
        <w:ind w:left="720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An </w:t>
      </w:r>
      <w:commentRangeStart w:id="18"/>
      <w:r>
        <w:rPr>
          <w:rFonts w:ascii="Cambria Math" w:hAnsi="Cambria Math" w:cs="Cambria Math"/>
        </w:rPr>
        <w:t>expert</w:t>
      </w:r>
      <w:commentRangeEnd w:id="18"/>
      <w:r>
        <w:rPr>
          <w:rStyle w:val="CommentReference"/>
        </w:rPr>
        <w:commentReference w:id="18"/>
      </w:r>
      <w:r>
        <w:rPr>
          <w:rFonts w:ascii="Cambria Math" w:hAnsi="Cambria Math" w:cs="Cambria Math"/>
        </w:rPr>
        <w:t xml:space="preserve"> is a person with </w:t>
      </w:r>
      <w:r w:rsidR="00910849">
        <w:rPr>
          <w:rFonts w:ascii="Cambria Math" w:hAnsi="Cambria Math" w:cs="Cambria Math"/>
        </w:rPr>
        <w:t>a vast</w:t>
      </w:r>
      <w:r>
        <w:rPr>
          <w:rFonts w:ascii="Cambria Math" w:hAnsi="Cambria Math" w:cs="Cambria Math"/>
        </w:rPr>
        <w:t xml:space="preserve"> knowledge or ability based on research, experience, or occupation in a particular area. </w:t>
      </w:r>
      <w:r w:rsidR="00910849">
        <w:rPr>
          <w:rFonts w:ascii="Cambria Math" w:hAnsi="Cambria Math" w:cs="Cambria Math"/>
        </w:rPr>
        <w:t>Expert systems solve complex problems in a particular domain at the level of extra ordinary human intelligence and expertise.</w:t>
      </w:r>
      <w:r>
        <w:rPr>
          <w:rFonts w:ascii="Cambria Math" w:hAnsi="Cambria Math" w:cs="Cambria Math"/>
        </w:rPr>
        <w:t xml:space="preserve"> To build an expert system, you need:</w:t>
      </w:r>
    </w:p>
    <w:p w14:paraId="4FE80039" w14:textId="220730A8" w:rsidR="006025E0" w:rsidRDefault="006025E0" w:rsidP="006025E0">
      <w:pPr>
        <w:pStyle w:val="NoSpacing"/>
        <w:numPr>
          <w:ilvl w:val="0"/>
          <w:numId w:val="5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Domain expert: the person who applies the field the most</w:t>
      </w:r>
    </w:p>
    <w:p w14:paraId="474B5524" w14:textId="1B0C5D1E" w:rsidR="006025E0" w:rsidRDefault="006025E0" w:rsidP="006025E0">
      <w:pPr>
        <w:pStyle w:val="NoSpacing"/>
        <w:numPr>
          <w:ilvl w:val="0"/>
          <w:numId w:val="5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Knowledge engineer: the developer</w:t>
      </w:r>
    </w:p>
    <w:p w14:paraId="30FF5C6D" w14:textId="0A4A35CF" w:rsidR="006025E0" w:rsidRDefault="006025E0" w:rsidP="006025E0">
      <w:pPr>
        <w:pStyle w:val="NoSpacing"/>
        <w:numPr>
          <w:ilvl w:val="0"/>
          <w:numId w:val="5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Knowledge user: the people who use the system the most</w:t>
      </w:r>
    </w:p>
    <w:p w14:paraId="5BFEFC85" w14:textId="75C6F13B" w:rsidR="00910849" w:rsidRDefault="00910849" w:rsidP="00910849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Characteristics </w:t>
      </w:r>
    </w:p>
    <w:p w14:paraId="5772643E" w14:textId="225F0BA9" w:rsidR="00910849" w:rsidRDefault="00910849" w:rsidP="00910849">
      <w:pPr>
        <w:pStyle w:val="NoSpacing"/>
        <w:numPr>
          <w:ilvl w:val="0"/>
          <w:numId w:val="6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High performance</w:t>
      </w:r>
    </w:p>
    <w:p w14:paraId="334F112F" w14:textId="09A6A388" w:rsidR="00910849" w:rsidRDefault="00910849" w:rsidP="00910849">
      <w:pPr>
        <w:pStyle w:val="NoSpacing"/>
        <w:numPr>
          <w:ilvl w:val="0"/>
          <w:numId w:val="6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Understandable</w:t>
      </w:r>
    </w:p>
    <w:p w14:paraId="4440A723" w14:textId="019E4E62" w:rsidR="00910849" w:rsidRDefault="00910849" w:rsidP="00910849">
      <w:pPr>
        <w:pStyle w:val="NoSpacing"/>
        <w:numPr>
          <w:ilvl w:val="0"/>
          <w:numId w:val="6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Reliable</w:t>
      </w:r>
    </w:p>
    <w:p w14:paraId="153BF914" w14:textId="4353EF56" w:rsidR="00910849" w:rsidRDefault="00910849" w:rsidP="00910849">
      <w:pPr>
        <w:pStyle w:val="NoSpacing"/>
        <w:numPr>
          <w:ilvl w:val="0"/>
          <w:numId w:val="6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Highly responsive</w:t>
      </w:r>
    </w:p>
    <w:p w14:paraId="06118BAA" w14:textId="4EE5F69F" w:rsidR="00910849" w:rsidRDefault="00910849" w:rsidP="00910849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Capabilities</w:t>
      </w:r>
    </w:p>
    <w:p w14:paraId="057FC1C2" w14:textId="2C9359F6" w:rsidR="00910849" w:rsidRDefault="00910849" w:rsidP="00910849">
      <w:pPr>
        <w:pStyle w:val="NoSpacing"/>
        <w:numPr>
          <w:ilvl w:val="0"/>
          <w:numId w:val="7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Advising</w:t>
      </w:r>
    </w:p>
    <w:p w14:paraId="09A62438" w14:textId="7D5AA679" w:rsidR="00910849" w:rsidRDefault="00910849" w:rsidP="00910849">
      <w:pPr>
        <w:pStyle w:val="NoSpacing"/>
        <w:numPr>
          <w:ilvl w:val="0"/>
          <w:numId w:val="7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Instructing</w:t>
      </w:r>
    </w:p>
    <w:p w14:paraId="1C75D6E6" w14:textId="7A357445" w:rsidR="00910849" w:rsidRDefault="00910849" w:rsidP="00910849">
      <w:pPr>
        <w:pStyle w:val="NoSpacing"/>
        <w:numPr>
          <w:ilvl w:val="0"/>
          <w:numId w:val="7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Demonstrating</w:t>
      </w:r>
    </w:p>
    <w:p w14:paraId="2C5DB471" w14:textId="0338F7B7" w:rsidR="00910849" w:rsidRDefault="00910849" w:rsidP="00910849">
      <w:pPr>
        <w:pStyle w:val="NoSpacing"/>
        <w:numPr>
          <w:ilvl w:val="0"/>
          <w:numId w:val="7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Deriving etc. </w:t>
      </w:r>
    </w:p>
    <w:p w14:paraId="3B83E54C" w14:textId="480967B8" w:rsidR="00A04378" w:rsidRDefault="00A04378" w:rsidP="00A04378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Components</w:t>
      </w:r>
    </w:p>
    <w:p w14:paraId="0ED4BD4E" w14:textId="443B8D02" w:rsidR="00A04378" w:rsidRDefault="00A04378" w:rsidP="00A04378">
      <w:pPr>
        <w:pStyle w:val="NoSpacing"/>
        <w:numPr>
          <w:ilvl w:val="0"/>
          <w:numId w:val="1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Knowledge base</w:t>
      </w:r>
    </w:p>
    <w:p w14:paraId="3B9D6735" w14:textId="617E51E3" w:rsidR="00A04378" w:rsidRDefault="00A04378" w:rsidP="00A04378">
      <w:pPr>
        <w:pStyle w:val="NoSpacing"/>
        <w:numPr>
          <w:ilvl w:val="0"/>
          <w:numId w:val="1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Inference engine: decision making based on existing knowledge</w:t>
      </w:r>
    </w:p>
    <w:p w14:paraId="5C27F882" w14:textId="46184B4E" w:rsidR="00A04378" w:rsidRDefault="00A04378" w:rsidP="00A04378">
      <w:pPr>
        <w:pStyle w:val="NoSpacing"/>
        <w:numPr>
          <w:ilvl w:val="0"/>
          <w:numId w:val="1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User interface</w:t>
      </w:r>
    </w:p>
    <w:p w14:paraId="750A421E" w14:textId="2102D60D" w:rsidR="00A04378" w:rsidRDefault="00A04378" w:rsidP="00A04378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Component of knowledge base</w:t>
      </w:r>
    </w:p>
    <w:p w14:paraId="04DA85FF" w14:textId="269D38EB" w:rsidR="00A04378" w:rsidRDefault="00A04378" w:rsidP="00A04378">
      <w:pPr>
        <w:pStyle w:val="NoSpacing"/>
        <w:numPr>
          <w:ilvl w:val="0"/>
          <w:numId w:val="8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Factual</w:t>
      </w:r>
    </w:p>
    <w:p w14:paraId="0CBCF892" w14:textId="6B073806" w:rsidR="00A04378" w:rsidRDefault="00A04378" w:rsidP="00A04378">
      <w:pPr>
        <w:pStyle w:val="NoSpacing"/>
        <w:numPr>
          <w:ilvl w:val="0"/>
          <w:numId w:val="8"/>
        </w:num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Heuristic </w:t>
      </w:r>
    </w:p>
    <w:p w14:paraId="0EFD2296" w14:textId="20249741" w:rsidR="00B0092E" w:rsidRDefault="00B0092E" w:rsidP="00B0092E">
      <w:pPr>
        <w:pStyle w:val="NoSpacing"/>
        <w:jc w:val="both"/>
        <w:rPr>
          <w:rFonts w:ascii="Cambria Math" w:hAnsi="Cambria Math" w:cs="Cambria Math"/>
        </w:rPr>
      </w:pPr>
    </w:p>
    <w:p w14:paraId="36CB6C62" w14:textId="3509C84A" w:rsidR="00B0092E" w:rsidRDefault="00B0092E" w:rsidP="00B0092E">
      <w:pPr>
        <w:pStyle w:val="NoSpacing"/>
        <w:jc w:val="both"/>
        <w:rPr>
          <w:rFonts w:ascii="Cambria Math" w:hAnsi="Cambria Math" w:cs="Cambria Math"/>
        </w:rPr>
      </w:pPr>
    </w:p>
    <w:p w14:paraId="53558CCF" w14:textId="09792476" w:rsidR="00B0092E" w:rsidRPr="00B0092E" w:rsidRDefault="00B0092E" w:rsidP="00B0092E">
      <w:pPr>
        <w:pStyle w:val="NoSpacing"/>
        <w:jc w:val="both"/>
        <w:rPr>
          <w:rFonts w:ascii="Cambria Math" w:hAnsi="Cambria Math" w:cs="Cambria Math"/>
          <w:b/>
          <w:i/>
        </w:rPr>
      </w:pPr>
      <w:r w:rsidRPr="00B0092E">
        <w:rPr>
          <w:rFonts w:ascii="Cambria Math" w:hAnsi="Cambria Math" w:cs="Cambria Math"/>
          <w:b/>
          <w:i/>
        </w:rPr>
        <w:t>The Last</w:t>
      </w:r>
    </w:p>
    <w:p w14:paraId="07787D9D" w14:textId="278466DE" w:rsidR="00B0092E" w:rsidRDefault="003B755B" w:rsidP="00B0092E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Create a model and an interface</w:t>
      </w:r>
    </w:p>
    <w:p w14:paraId="1D6B11D1" w14:textId="50268AFA" w:rsidR="003B755B" w:rsidRDefault="003B755B" w:rsidP="00B0092E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Write a report including introduction, background, what you are working on an</w:t>
      </w:r>
    </w:p>
    <w:p w14:paraId="38A24D09" w14:textId="28DA2EBE" w:rsidR="003B755B" w:rsidRDefault="003B755B" w:rsidP="00B0092E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It is a presentation and individual marks are gotten by how you present</w:t>
      </w:r>
    </w:p>
    <w:p w14:paraId="20B5D490" w14:textId="246A4716" w:rsidR="003B755B" w:rsidRPr="00910849" w:rsidRDefault="003B755B" w:rsidP="00B0092E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We will be meeting virtually and on resumption we will be doing presentation </w:t>
      </w:r>
      <w:bookmarkStart w:id="19" w:name="_GoBack"/>
      <w:bookmarkEnd w:id="19"/>
    </w:p>
    <w:sectPr w:rsidR="003B755B" w:rsidRPr="0091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koye Kelvin" w:date="2024-11-13T10:37:00Z" w:initials="OK">
    <w:p w14:paraId="1F5008D9" w14:textId="15046C5E" w:rsidR="00B0092E" w:rsidRDefault="00B009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They believe that as long as human beings can do it machines can also do it</w:t>
      </w:r>
    </w:p>
  </w:comment>
  <w:comment w:id="1" w:author="Okoye Kelvin" w:date="2024-11-13T10:46:00Z" w:initials="OK">
    <w:p w14:paraId="12E510A8" w14:textId="00D56E31" w:rsidR="00B0092E" w:rsidRDefault="00B0092E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When talking about intelligence we are talking about based on the experiences you have, how can you solve your problems</w:t>
      </w:r>
    </w:p>
  </w:comment>
  <w:comment w:id="2" w:author="Okoye Kelvin" w:date="2024-11-13T10:52:00Z" w:initials="OK">
    <w:p w14:paraId="254A1757" w14:textId="2F1793CC" w:rsidR="00B0092E" w:rsidRDefault="00B009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Tests.</w:t>
      </w:r>
    </w:p>
  </w:comment>
  <w:comment w:id="3" w:author="Okoye Kelvin" w:date="2024-11-13T11:23:00Z" w:initials="OK">
    <w:p w14:paraId="43F0C387" w14:textId="76938196" w:rsidR="00B0092E" w:rsidRDefault="00B009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elaboration</w:t>
      </w:r>
    </w:p>
  </w:comment>
  <w:comment w:id="4" w:author="Okoye Kelvin" w:date="2024-11-13T11:33:00Z" w:initials="OK">
    <w:p w14:paraId="06B7D68D" w14:textId="1B6C1678" w:rsidR="00B0092E" w:rsidRDefault="00B009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the more you contribute the more efficient it becomes.</w:t>
      </w:r>
    </w:p>
  </w:comment>
  <w:comment w:id="5" w:author="Okoye Kelvin" w:date="2024-11-13T11:36:00Z" w:initials="OK">
    <w:p w14:paraId="744C8529" w14:textId="1023E297" w:rsidR="00B0092E" w:rsidRDefault="00B009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Especially probabilities</w:t>
      </w:r>
    </w:p>
  </w:comment>
  <w:comment w:id="6" w:author="Nathan" w:date="2024-11-22T08:44:00Z" w:initials="N">
    <w:p w14:paraId="495FE4BA" w14:textId="7B80684E" w:rsidR="00B0092E" w:rsidRDefault="00B0092E">
      <w:pPr>
        <w:pStyle w:val="CommentText"/>
      </w:pPr>
      <w:r>
        <w:rPr>
          <w:rStyle w:val="CommentReference"/>
        </w:rPr>
        <w:annotationRef/>
      </w:r>
      <w:r>
        <w:t>Londinium</w:t>
      </w:r>
    </w:p>
  </w:comment>
  <w:comment w:id="7" w:author="Nathan" w:date="2024-11-22T09:41:00Z" w:initials="N">
    <w:p w14:paraId="7C17514E" w14:textId="76BB5EC6" w:rsidR="00B0092E" w:rsidRDefault="00B0092E">
      <w:pPr>
        <w:pStyle w:val="CommentText"/>
      </w:pPr>
      <w:r>
        <w:rPr>
          <w:rStyle w:val="CommentReference"/>
        </w:rPr>
        <w:annotationRef/>
      </w:r>
      <w:r>
        <w:t>Entity recognition</w:t>
      </w:r>
    </w:p>
  </w:comment>
  <w:comment w:id="8" w:author="Nathan" w:date="2024-11-22T09:42:00Z" w:initials="N">
    <w:p w14:paraId="0D2FD1C3" w14:textId="44E6F3F8" w:rsidR="00B0092E" w:rsidRDefault="00B0092E">
      <w:pPr>
        <w:pStyle w:val="CommentText"/>
      </w:pPr>
      <w:r>
        <w:rPr>
          <w:rStyle w:val="CommentReference"/>
        </w:rPr>
        <w:annotationRef/>
      </w:r>
      <w:r>
        <w:t>Text extraction</w:t>
      </w:r>
    </w:p>
  </w:comment>
  <w:comment w:id="9" w:author="Nathan" w:date="2024-11-22T09:09:00Z" w:initials="N">
    <w:p w14:paraId="6877C919" w14:textId="6A68B875" w:rsidR="00B0092E" w:rsidRDefault="00B0092E">
      <w:pPr>
        <w:pStyle w:val="CommentText"/>
      </w:pPr>
      <w:r>
        <w:rPr>
          <w:rStyle w:val="CommentReference"/>
        </w:rPr>
        <w:annotationRef/>
      </w:r>
      <w:r>
        <w:t>Title, description caption form</w:t>
      </w:r>
    </w:p>
  </w:comment>
  <w:comment w:id="10" w:author="Nathan" w:date="2024-11-22T09:23:00Z" w:initials="N">
    <w:p w14:paraId="568A1711" w14:textId="6E87CF3E" w:rsidR="00B0092E" w:rsidRDefault="00B0092E">
      <w:pPr>
        <w:pStyle w:val="CommentText"/>
      </w:pPr>
      <w:r>
        <w:rPr>
          <w:rStyle w:val="CommentReference"/>
        </w:rPr>
        <w:annotationRef/>
      </w:r>
      <w:r>
        <w:t xml:space="preserve">The words can stand on their own </w:t>
      </w:r>
    </w:p>
  </w:comment>
  <w:comment w:id="11" w:author="Nathan" w:date="2024-11-22T09:23:00Z" w:initials="N">
    <w:p w14:paraId="6B267974" w14:textId="36266B15" w:rsidR="00B0092E" w:rsidRDefault="00B0092E">
      <w:pPr>
        <w:pStyle w:val="CommentText"/>
      </w:pPr>
      <w:r>
        <w:rPr>
          <w:rStyle w:val="CommentReference"/>
        </w:rPr>
        <w:annotationRef/>
      </w:r>
      <w:r>
        <w:t>The words need other words either ahead or behind them to male more sense</w:t>
      </w:r>
    </w:p>
  </w:comment>
  <w:comment w:id="12" w:author="Nathan" w:date="2024-11-27T10:46:00Z" w:initials="N">
    <w:p w14:paraId="6094CCEE" w14:textId="313A771C" w:rsidR="00B0092E" w:rsidRDefault="00B0092E">
      <w:pPr>
        <w:pStyle w:val="CommentText"/>
      </w:pPr>
      <w:r>
        <w:rPr>
          <w:rStyle w:val="CommentReference"/>
        </w:rPr>
        <w:annotationRef/>
      </w:r>
      <w:r>
        <w:t>The arrangement</w:t>
      </w:r>
    </w:p>
  </w:comment>
  <w:comment w:id="13" w:author="Nathan" w:date="2024-11-27T10:46:00Z" w:initials="N">
    <w:p w14:paraId="2AF84524" w14:textId="533D7699" w:rsidR="00B0092E" w:rsidRDefault="00B0092E">
      <w:pPr>
        <w:pStyle w:val="CommentText"/>
      </w:pPr>
      <w:r>
        <w:rPr>
          <w:rStyle w:val="CommentReference"/>
        </w:rPr>
        <w:annotationRef/>
      </w:r>
      <w:r>
        <w:t>The sensibility</w:t>
      </w:r>
    </w:p>
  </w:comment>
  <w:comment w:id="14" w:author="Nathan" w:date="2024-11-27T10:45:00Z" w:initials="N">
    <w:p w14:paraId="543F6ACB" w14:textId="10714DB9" w:rsidR="00B0092E" w:rsidRDefault="00B0092E">
      <w:pPr>
        <w:pStyle w:val="CommentText"/>
      </w:pPr>
      <w:r>
        <w:rPr>
          <w:rStyle w:val="CommentReference"/>
        </w:rPr>
        <w:annotationRef/>
      </w:r>
      <w:r>
        <w:t>General and not restricted to NLP</w:t>
      </w:r>
    </w:p>
  </w:comment>
  <w:comment w:id="15" w:author="Nathan" w:date="2024-11-27T10:50:00Z" w:initials="N">
    <w:p w14:paraId="0D57B2F9" w14:textId="688F148A" w:rsidR="00B0092E" w:rsidRDefault="00B0092E">
      <w:pPr>
        <w:pStyle w:val="CommentText"/>
      </w:pPr>
      <w:r>
        <w:rPr>
          <w:rStyle w:val="CommentReference"/>
        </w:rPr>
        <w:annotationRef/>
      </w:r>
      <w:r>
        <w:t>Representational</w:t>
      </w:r>
    </w:p>
  </w:comment>
  <w:comment w:id="16" w:author="Nathan" w:date="2024-11-27T10:58:00Z" w:initials="N">
    <w:p w14:paraId="10316729" w14:textId="069420E8" w:rsidR="00B0092E" w:rsidRDefault="00B0092E">
      <w:pPr>
        <w:pStyle w:val="CommentText"/>
      </w:pPr>
      <w:r>
        <w:rPr>
          <w:rStyle w:val="CommentReference"/>
        </w:rPr>
        <w:annotationRef/>
      </w:r>
      <w:r>
        <w:t>Irrelevant data</w:t>
      </w:r>
    </w:p>
  </w:comment>
  <w:comment w:id="17" w:author="Nathan" w:date="2024-11-27T11:03:00Z" w:initials="N">
    <w:p w14:paraId="741301ED" w14:textId="7645C358" w:rsidR="00B0092E" w:rsidRPr="00A46D41" w:rsidRDefault="00B0092E">
      <w:pPr>
        <w:pStyle w:val="CommentText"/>
      </w:pPr>
      <w:r>
        <w:rPr>
          <w:rStyle w:val="CommentReference"/>
        </w:rPr>
        <w:annotationRef/>
      </w:r>
      <w:r>
        <w:rPr>
          <w:b/>
        </w:rPr>
        <w:t>To</w:t>
      </w:r>
      <w:r>
        <w:t xml:space="preserve"> be used for algorithms in Chapter 3</w:t>
      </w:r>
    </w:p>
  </w:comment>
  <w:comment w:id="18" w:author="Nathan" w:date="2024-12-04T11:36:00Z" w:initials="N">
    <w:p w14:paraId="35473640" w14:textId="6E10B4EE" w:rsidR="00B0092E" w:rsidRDefault="00B0092E">
      <w:pPr>
        <w:pStyle w:val="CommentText"/>
      </w:pPr>
      <w:r>
        <w:rPr>
          <w:rStyle w:val="CommentReference"/>
        </w:rPr>
        <w:annotationRef/>
      </w:r>
      <w:r>
        <w:t>Not every expert agrees on the same 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5008D9" w15:done="0"/>
  <w15:commentEx w15:paraId="12E510A8" w15:done="0"/>
  <w15:commentEx w15:paraId="254A1757" w15:done="0"/>
  <w15:commentEx w15:paraId="43F0C387" w15:done="0"/>
  <w15:commentEx w15:paraId="06B7D68D" w15:done="0"/>
  <w15:commentEx w15:paraId="744C8529" w15:done="0"/>
  <w15:commentEx w15:paraId="495FE4BA" w15:done="0"/>
  <w15:commentEx w15:paraId="7C17514E" w15:done="0"/>
  <w15:commentEx w15:paraId="0D2FD1C3" w15:done="0"/>
  <w15:commentEx w15:paraId="6877C919" w15:done="0"/>
  <w15:commentEx w15:paraId="568A1711" w15:done="0"/>
  <w15:commentEx w15:paraId="6B267974" w15:done="0"/>
  <w15:commentEx w15:paraId="6094CCEE" w15:done="0"/>
  <w15:commentEx w15:paraId="2AF84524" w15:done="0"/>
  <w15:commentEx w15:paraId="543F6ACB" w15:done="0"/>
  <w15:commentEx w15:paraId="0D57B2F9" w15:done="0"/>
  <w15:commentEx w15:paraId="10316729" w15:done="0"/>
  <w15:commentEx w15:paraId="741301ED" w15:done="0"/>
  <w15:commentEx w15:paraId="354736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5C5E70" w16cex:dateUtc="2024-11-13T09:37:00Z"/>
  <w16cex:commentExtensible w16cex:durableId="0EAF1841" w16cex:dateUtc="2024-11-13T09:46:00Z"/>
  <w16cex:commentExtensible w16cex:durableId="7172F0CB" w16cex:dateUtc="2024-11-13T09:52:00Z"/>
  <w16cex:commentExtensible w16cex:durableId="3D4EB7EF" w16cex:dateUtc="2024-11-13T10:23:00Z"/>
  <w16cex:commentExtensible w16cex:durableId="36282A3C" w16cex:dateUtc="2024-11-13T10:33:00Z"/>
  <w16cex:commentExtensible w16cex:durableId="3C4D5763" w16cex:dateUtc="2024-11-13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F5008D9" w16cid:durableId="455C5E70"/>
  <w16cid:commentId w16cid:paraId="12E510A8" w16cid:durableId="0EAF1841"/>
  <w16cid:commentId w16cid:paraId="254A1757" w16cid:durableId="7172F0CB"/>
  <w16cid:commentId w16cid:paraId="43F0C387" w16cid:durableId="3D4EB7EF"/>
  <w16cid:commentId w16cid:paraId="06B7D68D" w16cid:durableId="36282A3C"/>
  <w16cid:commentId w16cid:paraId="744C8529" w16cid:durableId="3C4D57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56F1"/>
    <w:multiLevelType w:val="hybridMultilevel"/>
    <w:tmpl w:val="5420B408"/>
    <w:lvl w:ilvl="0" w:tplc="5CA467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64AB"/>
    <w:multiLevelType w:val="hybridMultilevel"/>
    <w:tmpl w:val="44749E0C"/>
    <w:lvl w:ilvl="0" w:tplc="A8A8E3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C465B"/>
    <w:multiLevelType w:val="hybridMultilevel"/>
    <w:tmpl w:val="C6B4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53628"/>
    <w:multiLevelType w:val="hybridMultilevel"/>
    <w:tmpl w:val="C83AF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493"/>
    <w:multiLevelType w:val="hybridMultilevel"/>
    <w:tmpl w:val="04E88216"/>
    <w:lvl w:ilvl="0" w:tplc="D2C0ACA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A2F0C"/>
    <w:multiLevelType w:val="hybridMultilevel"/>
    <w:tmpl w:val="D27C9984"/>
    <w:lvl w:ilvl="0" w:tplc="9E2A40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7037A"/>
    <w:multiLevelType w:val="hybridMultilevel"/>
    <w:tmpl w:val="DE1430A0"/>
    <w:lvl w:ilvl="0" w:tplc="9B268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15BD5"/>
    <w:multiLevelType w:val="hybridMultilevel"/>
    <w:tmpl w:val="3E385704"/>
    <w:lvl w:ilvl="0" w:tplc="87B0DB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koye Kelvin">
    <w15:presenceInfo w15:providerId="Windows Live" w15:userId="5bbb5e0e1c61577b"/>
  </w15:person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CB"/>
    <w:rsid w:val="00015DD3"/>
    <w:rsid w:val="00194BAE"/>
    <w:rsid w:val="001A3035"/>
    <w:rsid w:val="001D3348"/>
    <w:rsid w:val="001F5CFD"/>
    <w:rsid w:val="0021735E"/>
    <w:rsid w:val="0022275C"/>
    <w:rsid w:val="002311D3"/>
    <w:rsid w:val="002F4C6C"/>
    <w:rsid w:val="002F7241"/>
    <w:rsid w:val="003A0A6E"/>
    <w:rsid w:val="003B755B"/>
    <w:rsid w:val="003C6DB5"/>
    <w:rsid w:val="0042600B"/>
    <w:rsid w:val="00451D15"/>
    <w:rsid w:val="004E300D"/>
    <w:rsid w:val="00595E23"/>
    <w:rsid w:val="006025E0"/>
    <w:rsid w:val="007126F2"/>
    <w:rsid w:val="00721439"/>
    <w:rsid w:val="007454AD"/>
    <w:rsid w:val="007B095E"/>
    <w:rsid w:val="008313FF"/>
    <w:rsid w:val="00841AF6"/>
    <w:rsid w:val="00871E4B"/>
    <w:rsid w:val="00910849"/>
    <w:rsid w:val="00965510"/>
    <w:rsid w:val="00975057"/>
    <w:rsid w:val="00986BE6"/>
    <w:rsid w:val="009A08CB"/>
    <w:rsid w:val="00A04378"/>
    <w:rsid w:val="00A42313"/>
    <w:rsid w:val="00A46D41"/>
    <w:rsid w:val="00AA31F5"/>
    <w:rsid w:val="00AE748D"/>
    <w:rsid w:val="00B0092E"/>
    <w:rsid w:val="00B12547"/>
    <w:rsid w:val="00B628BD"/>
    <w:rsid w:val="00D506B3"/>
    <w:rsid w:val="00E04FB7"/>
    <w:rsid w:val="00E84687"/>
    <w:rsid w:val="00EA5988"/>
    <w:rsid w:val="00EE7431"/>
    <w:rsid w:val="00F2267E"/>
    <w:rsid w:val="00F40773"/>
    <w:rsid w:val="00F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A87B"/>
  <w15:docId w15:val="{9C5DE44E-F4DF-41F2-B215-4BFE9C37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6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B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B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B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5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41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3C0CF-37EA-4EA5-859A-DE621FA4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482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Nathan</cp:lastModifiedBy>
  <cp:revision>15</cp:revision>
  <dcterms:created xsi:type="dcterms:W3CDTF">2024-11-13T09:18:00Z</dcterms:created>
  <dcterms:modified xsi:type="dcterms:W3CDTF">2024-12-10T11:50:00Z</dcterms:modified>
</cp:coreProperties>
</file>