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62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CF350A">
        <w:trPr>
          <w:trHeight w:val="4410"/>
        </w:trPr>
        <w:tc>
          <w:tcPr>
            <w:tcW w:w="3600" w:type="dxa"/>
            <w:vAlign w:val="bottom"/>
          </w:tcPr>
          <w:p w:rsidR="001B2ABD" w:rsidRDefault="00EE174D" w:rsidP="00CF350A">
            <w:pPr>
              <w:tabs>
                <w:tab w:val="left" w:pos="990"/>
              </w:tabs>
              <w:jc w:val="center"/>
            </w:pPr>
            <w:r>
              <w:t>2222</w:t>
            </w:r>
            <w:bookmarkStart w:id="0" w:name="_GoBack"/>
            <w:bookmarkEnd w:id="0"/>
            <w:r w:rsidR="001B2ABD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2FB7ABF" wp14:editId="74A0C035">
                      <wp:extent cx="2032000" cy="2040467"/>
                      <wp:effectExtent l="19050" t="19050" r="44450" b="3619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2040467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501" t="1993" r="-5295" b="529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E5742A" id="Oval 2" o:spid="_x0000_s1026" alt="Title: Professional Headshot of Man" style="width:160pt;height:1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P1oAKKP4ueh6UmcYz64osAtFRTXUUCkySogUZJZs&#10;Co7XULe8H7mZZPTaaNQLNFIfbFLkFcjmgAopM5x24zRu3YxyO5oAWij+HN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CF350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770ED9" w:rsidRDefault="00770ED9" w:rsidP="00CF350A">
            <w:pPr>
              <w:pStyle w:val="Title"/>
              <w:rPr>
                <w:sz w:val="52"/>
              </w:rPr>
            </w:pPr>
            <w:r w:rsidRPr="00770ED9">
              <w:rPr>
                <w:sz w:val="52"/>
              </w:rPr>
              <w:t xml:space="preserve">nathan </w:t>
            </w:r>
            <w:proofErr w:type="spellStart"/>
            <w:r w:rsidRPr="00770ED9">
              <w:rPr>
                <w:sz w:val="52"/>
              </w:rPr>
              <w:t>oluwasegun</w:t>
            </w:r>
            <w:proofErr w:type="spellEnd"/>
            <w:r w:rsidRPr="00770ED9">
              <w:rPr>
                <w:sz w:val="52"/>
              </w:rPr>
              <w:t xml:space="preserve"> </w:t>
            </w:r>
            <w:proofErr w:type="spellStart"/>
            <w:r w:rsidRPr="00770ED9">
              <w:rPr>
                <w:sz w:val="52"/>
              </w:rPr>
              <w:t>onigbode</w:t>
            </w:r>
            <w:proofErr w:type="spellEnd"/>
          </w:p>
          <w:p w:rsidR="001B2ABD" w:rsidRDefault="00770ED9" w:rsidP="00CF350A">
            <w:pPr>
              <w:pStyle w:val="Subtitle"/>
            </w:pPr>
            <w:r w:rsidRPr="00EE174D">
              <w:rPr>
                <w:spacing w:val="75"/>
                <w:w w:val="100"/>
              </w:rPr>
              <w:t>Internshi</w:t>
            </w:r>
            <w:r w:rsidRPr="00EE174D">
              <w:rPr>
                <w:spacing w:val="8"/>
                <w:w w:val="100"/>
              </w:rPr>
              <w:t>p</w:t>
            </w:r>
          </w:p>
        </w:tc>
      </w:tr>
      <w:tr w:rsidR="001B2ABD" w:rsidTr="00CF350A">
        <w:tc>
          <w:tcPr>
            <w:tcW w:w="3600" w:type="dxa"/>
          </w:tcPr>
          <w:sdt>
            <w:sdtPr>
              <w:id w:val="-1711873194"/>
              <w:placeholder>
                <w:docPart w:val="FE29B424881A4384B834E04F019DE8A5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CF350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057483" w:rsidP="0038235F">
            <w:pPr>
              <w:jc w:val="both"/>
            </w:pPr>
            <w:r>
              <w:t xml:space="preserve">My name is Nathan </w:t>
            </w:r>
            <w:proofErr w:type="spellStart"/>
            <w:r>
              <w:t>Oluwasegun</w:t>
            </w:r>
            <w:proofErr w:type="spellEnd"/>
            <w:r>
              <w:t xml:space="preserve"> </w:t>
            </w:r>
            <w:proofErr w:type="spellStart"/>
            <w:r>
              <w:t>Onigbode</w:t>
            </w:r>
            <w:proofErr w:type="spellEnd"/>
            <w:r>
              <w:t xml:space="preserve">, I am a 300 level Computer science student </w:t>
            </w:r>
            <w:r w:rsidR="0038235F">
              <w:t xml:space="preserve">studying </w:t>
            </w:r>
            <w:r>
              <w:t>in Bingham University</w:t>
            </w:r>
            <w:r w:rsidR="0038235F">
              <w:t>. I am</w:t>
            </w:r>
            <w:r>
              <w:t xml:space="preserve"> </w:t>
            </w:r>
            <w:r w:rsidR="0038235F">
              <w:t xml:space="preserve">seeking an internship </w:t>
            </w:r>
            <w:r w:rsidR="0038235F" w:rsidRPr="0038235F">
              <w:t>role where I can apply my strong analytical thinking and decision-making skills to meet client needs. I would also like to build on my experience with monitoring and evaluating portfolios in a challenging and goal-oriented work environment.</w:t>
            </w:r>
          </w:p>
          <w:sdt>
            <w:sdtPr>
              <w:id w:val="-1954003311"/>
              <w:placeholder>
                <w:docPart w:val="4F6EB53510FB4793A203AC34950F8546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F350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2F2988" w:rsidP="00CF350A">
            <w:sdt>
              <w:sdtPr>
                <w:id w:val="1111563247"/>
                <w:placeholder>
                  <w:docPart w:val="784E038E171648FDBD5FD9492E29BF1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CF350A">
              <w:t xml:space="preserve">  </w:t>
            </w:r>
            <w:r w:rsidR="00770ED9">
              <w:t>+234</w:t>
            </w:r>
            <w:r w:rsidR="00CF350A">
              <w:t xml:space="preserve"> </w:t>
            </w:r>
            <w:r w:rsidR="00770ED9">
              <w:t>7046636028</w:t>
            </w:r>
          </w:p>
          <w:p w:rsidR="004D3011" w:rsidRPr="00CB0055" w:rsidRDefault="002F2988" w:rsidP="0038235F">
            <w:sdt>
              <w:sdtPr>
                <w:id w:val="-240260293"/>
                <w:placeholder>
                  <w:docPart w:val="4A4402C43516490690B087D76C36BD6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CF350A">
              <w:t xml:space="preserve"> </w:t>
            </w:r>
            <w:r w:rsidR="00770ED9">
              <w:t>O</w:t>
            </w:r>
            <w:r w:rsidR="00740DFA">
              <w:t>nigbodenathan</w:t>
            </w:r>
            <w:r w:rsidR="00770ED9">
              <w:t>1@gmail.com</w:t>
            </w:r>
          </w:p>
          <w:p w:rsidR="00FD5E78" w:rsidRDefault="00FD5E78" w:rsidP="00CF350A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Certificates</w:t>
            </w:r>
          </w:p>
          <w:p w:rsidR="00FD5E78" w:rsidRDefault="00653770" w:rsidP="00CF350A">
            <w:r>
              <w:rPr>
                <w:noProof/>
                <w:lang w:eastAsia="en-US"/>
              </w:rPr>
              <w:drawing>
                <wp:inline distT="0" distB="0" distL="0" distR="0" wp14:anchorId="4AF9C4C1" wp14:editId="6AFE0E68">
                  <wp:extent cx="2184400" cy="1518709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2-26 122646.pn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71" cy="170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50A" w:rsidRDefault="00CF350A" w:rsidP="00CF350A"/>
          <w:p w:rsidR="00CF350A" w:rsidRPr="004D3011" w:rsidRDefault="00CF350A" w:rsidP="00CF350A">
            <w:r>
              <w:rPr>
                <w:noProof/>
                <w:lang w:eastAsia="en-US"/>
              </w:rPr>
              <w:drawing>
                <wp:inline distT="0" distB="0" distL="0" distR="0">
                  <wp:extent cx="2155698" cy="15070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4-02-26 124550.png"/>
                          <pic:cNvPicPr/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09" cy="161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CF350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11D461EFE544BBD8F3ED1A5EE17C55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CF350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770ED9" w:rsidP="00CF350A">
            <w:pPr>
              <w:pStyle w:val="Heading4"/>
            </w:pPr>
            <w:r>
              <w:t>Bingham University</w:t>
            </w:r>
          </w:p>
          <w:p w:rsidR="00036450" w:rsidRPr="00B359E4" w:rsidRDefault="00770ED9" w:rsidP="00CF350A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 w:rsidR="00BA45D3">
              <w:t>P</w:t>
            </w:r>
            <w:r>
              <w:t>resent</w:t>
            </w:r>
          </w:p>
          <w:p w:rsidR="004D3011" w:rsidRDefault="00770ED9" w:rsidP="00CF350A">
            <w:r>
              <w:t xml:space="preserve">I currently have a </w:t>
            </w:r>
            <w:proofErr w:type="spellStart"/>
            <w:r>
              <w:t>CGPA</w:t>
            </w:r>
            <w:proofErr w:type="spellEnd"/>
            <w:r>
              <w:t xml:space="preserve"> of 4.71 while studying in the department of Computer Science</w:t>
            </w:r>
            <w:r w:rsidR="00740DFA">
              <w:t>.</w:t>
            </w:r>
          </w:p>
          <w:p w:rsidR="00036450" w:rsidRDefault="00036450" w:rsidP="00CF350A"/>
          <w:p w:rsidR="00036450" w:rsidRPr="00B359E4" w:rsidRDefault="00770ED9" w:rsidP="00CF350A">
            <w:pPr>
              <w:pStyle w:val="Heading4"/>
            </w:pPr>
            <w:r>
              <w:t>Prime Scholars’ School</w:t>
            </w:r>
          </w:p>
          <w:p w:rsidR="00036450" w:rsidRPr="00B359E4" w:rsidRDefault="00770ED9" w:rsidP="00CF350A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2021</w:t>
            </w:r>
          </w:p>
          <w:p w:rsidR="00770ED9" w:rsidRDefault="00770ED9" w:rsidP="00CF350A">
            <w:r>
              <w:t xml:space="preserve">I completed my Senior Secondary education and graduated in flying colors after passing my </w:t>
            </w:r>
            <w:proofErr w:type="spellStart"/>
            <w:r>
              <w:t>WAEC</w:t>
            </w:r>
            <w:proofErr w:type="spellEnd"/>
            <w:r>
              <w:t xml:space="preserve"> very well.</w:t>
            </w:r>
          </w:p>
          <w:p w:rsidR="00740DFA" w:rsidRDefault="00740DFA" w:rsidP="00CF350A"/>
          <w:p w:rsidR="00740DFA" w:rsidRPr="00B359E4" w:rsidRDefault="00740DFA" w:rsidP="00CF350A">
            <w:pPr>
              <w:pStyle w:val="Heading4"/>
            </w:pPr>
            <w:r>
              <w:t>Bristol Academy</w:t>
            </w:r>
          </w:p>
          <w:p w:rsidR="00740DFA" w:rsidRPr="00B359E4" w:rsidRDefault="00740DFA" w:rsidP="00CF350A">
            <w:pPr>
              <w:pStyle w:val="Date"/>
            </w:pPr>
            <w:r>
              <w:t>2016</w:t>
            </w:r>
            <w:r w:rsidRPr="00B359E4">
              <w:t xml:space="preserve"> - </w:t>
            </w:r>
            <w:r>
              <w:t>2019</w:t>
            </w:r>
          </w:p>
          <w:p w:rsidR="00740DFA" w:rsidRPr="00770ED9" w:rsidRDefault="00740DFA" w:rsidP="00CF350A">
            <w:r>
              <w:t>I completed my Junior Secondary education.</w:t>
            </w:r>
          </w:p>
          <w:sdt>
            <w:sdtPr>
              <w:id w:val="1001553383"/>
              <w:placeholder>
                <w:docPart w:val="45CEC9482BB040B7A7E3D7B4673BE9F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CF350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BA45D3" w:rsidP="00CF350A">
            <w:pPr>
              <w:pStyle w:val="Heading4"/>
              <w:rPr>
                <w:bCs/>
              </w:rPr>
            </w:pPr>
            <w:proofErr w:type="spellStart"/>
            <w:r>
              <w:t>APPLEX</w:t>
            </w:r>
            <w:proofErr w:type="spellEnd"/>
            <w:r>
              <w:t xml:space="preserve"> </w:t>
            </w:r>
            <w:r w:rsidRPr="00036450">
              <w:t>Video</w:t>
            </w:r>
            <w:r>
              <w:t xml:space="preserve"> Editing</w:t>
            </w:r>
          </w:p>
          <w:p w:rsidR="00036450" w:rsidRPr="00036450" w:rsidRDefault="00BA45D3" w:rsidP="00CF350A">
            <w:pPr>
              <w:pStyle w:val="Date"/>
            </w:pPr>
            <w:r>
              <w:t>2023</w:t>
            </w:r>
            <w:r w:rsidR="0038235F">
              <w:t xml:space="preserve"> </w:t>
            </w:r>
            <w:r w:rsidR="00036450" w:rsidRPr="00036450">
              <w:t>–</w:t>
            </w:r>
            <w:r w:rsidR="0038235F">
              <w:t xml:space="preserve"> </w:t>
            </w:r>
            <w:r>
              <w:t>Present</w:t>
            </w:r>
          </w:p>
          <w:p w:rsidR="00036450" w:rsidRDefault="00BA45D3" w:rsidP="00CF350A">
            <w:r>
              <w:t>I was in charge of editing the company’s video advertisements</w:t>
            </w:r>
            <w:r w:rsidR="00036450" w:rsidRPr="00036450">
              <w:t xml:space="preserve"> </w:t>
            </w:r>
            <w:r>
              <w:t>and other videos.</w:t>
            </w:r>
          </w:p>
          <w:p w:rsidR="004D3011" w:rsidRDefault="004D3011" w:rsidP="00CF350A"/>
          <w:p w:rsidR="004D3011" w:rsidRPr="004D3011" w:rsidRDefault="00057483" w:rsidP="00CF350A">
            <w:pPr>
              <w:pStyle w:val="Heading4"/>
              <w:rPr>
                <w:bCs/>
              </w:rPr>
            </w:pPr>
            <w:proofErr w:type="spellStart"/>
            <w:r>
              <w:t>AccountingHub</w:t>
            </w:r>
            <w:proofErr w:type="spellEnd"/>
            <w:r>
              <w:t xml:space="preserve"> Data Entry</w:t>
            </w:r>
          </w:p>
          <w:p w:rsidR="004D3011" w:rsidRPr="004D3011" w:rsidRDefault="0038235F" w:rsidP="00CF350A">
            <w:pPr>
              <w:pStyle w:val="Date"/>
            </w:pPr>
            <w:r>
              <w:t xml:space="preserve">July 2022 </w:t>
            </w:r>
            <w:r w:rsidR="004D3011" w:rsidRPr="004D3011">
              <w:t>–</w:t>
            </w:r>
            <w:r>
              <w:t xml:space="preserve"> September 2022</w:t>
            </w:r>
          </w:p>
          <w:p w:rsidR="004D3011" w:rsidRDefault="00057483" w:rsidP="00CF350A">
            <w:r>
              <w:t>I was taught and trained the basics of Data Entry up to intermediate level.</w:t>
            </w:r>
            <w:r w:rsidR="00036450" w:rsidRPr="004D3011">
              <w:t xml:space="preserve"> </w:t>
            </w:r>
          </w:p>
          <w:p w:rsidR="0038235F" w:rsidRDefault="0038235F" w:rsidP="0038235F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Hobbies</w:t>
            </w:r>
          </w:p>
          <w:p w:rsidR="0038235F" w:rsidRDefault="0038235F" w:rsidP="0038235F">
            <w:r>
              <w:t>Making and Playing Games, Watching and Editing Videos</w:t>
            </w:r>
          </w:p>
          <w:sdt>
            <w:sdtPr>
              <w:id w:val="1669594239"/>
              <w:placeholder>
                <w:docPart w:val="C9A4223A737F40ACBB541DBCE17F5425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CF350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CF350A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2F7B9402" wp14:editId="32E9DDAE">
                  <wp:extent cx="3996267" cy="118491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43117B" w:rsidRDefault="002F2988" w:rsidP="00CF350A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88" w:rsidRDefault="002F2988" w:rsidP="000C45FF">
      <w:r>
        <w:separator/>
      </w:r>
    </w:p>
  </w:endnote>
  <w:endnote w:type="continuationSeparator" w:id="0">
    <w:p w:rsidR="002F2988" w:rsidRDefault="002F298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88" w:rsidRDefault="002F2988" w:rsidP="000C45FF">
      <w:r>
        <w:separator/>
      </w:r>
    </w:p>
  </w:footnote>
  <w:footnote w:type="continuationSeparator" w:id="0">
    <w:p w:rsidR="002F2988" w:rsidRDefault="002F298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12"/>
    <w:rsid w:val="00036450"/>
    <w:rsid w:val="00057483"/>
    <w:rsid w:val="00094499"/>
    <w:rsid w:val="000C45FF"/>
    <w:rsid w:val="000E0C7B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4EF4"/>
    <w:rsid w:val="00256CF7"/>
    <w:rsid w:val="00281FD5"/>
    <w:rsid w:val="002F2988"/>
    <w:rsid w:val="0030481B"/>
    <w:rsid w:val="003156FC"/>
    <w:rsid w:val="003254B5"/>
    <w:rsid w:val="0037121F"/>
    <w:rsid w:val="0038235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3770"/>
    <w:rsid w:val="006771D0"/>
    <w:rsid w:val="0069216C"/>
    <w:rsid w:val="00715FCB"/>
    <w:rsid w:val="00740DFA"/>
    <w:rsid w:val="00743101"/>
    <w:rsid w:val="00770ED9"/>
    <w:rsid w:val="007775E1"/>
    <w:rsid w:val="007867A0"/>
    <w:rsid w:val="007927F5"/>
    <w:rsid w:val="00802CA0"/>
    <w:rsid w:val="00853947"/>
    <w:rsid w:val="009260CD"/>
    <w:rsid w:val="00952C25"/>
    <w:rsid w:val="00A2118D"/>
    <w:rsid w:val="00AD76E2"/>
    <w:rsid w:val="00B20152"/>
    <w:rsid w:val="00B359E4"/>
    <w:rsid w:val="00B57D98"/>
    <w:rsid w:val="00B70850"/>
    <w:rsid w:val="00BA45D3"/>
    <w:rsid w:val="00C066B6"/>
    <w:rsid w:val="00C37BA1"/>
    <w:rsid w:val="00C4674C"/>
    <w:rsid w:val="00C506CF"/>
    <w:rsid w:val="00C72BED"/>
    <w:rsid w:val="00C9578B"/>
    <w:rsid w:val="00CB0055"/>
    <w:rsid w:val="00CF350A"/>
    <w:rsid w:val="00D15C12"/>
    <w:rsid w:val="00D2522B"/>
    <w:rsid w:val="00D422DE"/>
    <w:rsid w:val="00D5459D"/>
    <w:rsid w:val="00DA1F4D"/>
    <w:rsid w:val="00DD172A"/>
    <w:rsid w:val="00E25A26"/>
    <w:rsid w:val="00E4381A"/>
    <w:rsid w:val="00E55D74"/>
    <w:rsid w:val="00EE174D"/>
    <w:rsid w:val="00F60274"/>
    <w:rsid w:val="00F77FB9"/>
    <w:rsid w:val="00FB068F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C57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F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74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741434078181647"/>
          <c:y val="0"/>
          <c:w val="0.7032171762253592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Java</c:v>
                </c:pt>
                <c:pt idx="1">
                  <c:v>Video Editing</c:v>
                </c:pt>
                <c:pt idx="2">
                  <c:v>Game designing</c:v>
                </c:pt>
                <c:pt idx="3">
                  <c:v>C# (C-Sharp)</c:v>
                </c:pt>
                <c:pt idx="4">
                  <c:v>Python</c:v>
                </c:pt>
                <c:pt idx="5">
                  <c:v>Data Entry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</c:v>
                </c:pt>
                <c:pt idx="1">
                  <c:v>0.7</c:v>
                </c:pt>
                <c:pt idx="2">
                  <c:v>0.6</c:v>
                </c:pt>
                <c:pt idx="3">
                  <c:v>0.5</c:v>
                </c:pt>
                <c:pt idx="4">
                  <c:v>0.3</c:v>
                </c:pt>
                <c:pt idx="5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464160272"/>
        <c:axId val="-464159728"/>
      </c:barChart>
      <c:catAx>
        <c:axId val="-464160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4159728"/>
        <c:crosses val="autoZero"/>
        <c:auto val="1"/>
        <c:lblAlgn val="ctr"/>
        <c:lblOffset val="100"/>
        <c:noMultiLvlLbl val="0"/>
      </c:catAx>
      <c:valAx>
        <c:axId val="-46415972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4641602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29B424881A4384B834E04F019D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72F0-48F2-4C65-BF93-A3977E19CBF1}"/>
      </w:docPartPr>
      <w:docPartBody>
        <w:p w:rsidR="00214D97" w:rsidRDefault="007A72AC">
          <w:pPr>
            <w:pStyle w:val="FE29B424881A4384B834E04F019DE8A5"/>
          </w:pPr>
          <w:r w:rsidRPr="00D5459D">
            <w:t>Profile</w:t>
          </w:r>
        </w:p>
      </w:docPartBody>
    </w:docPart>
    <w:docPart>
      <w:docPartPr>
        <w:name w:val="4F6EB53510FB4793A203AC34950F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A217-D7EB-44B0-AE54-CCC37565157D}"/>
      </w:docPartPr>
      <w:docPartBody>
        <w:p w:rsidR="00214D97" w:rsidRDefault="007A72AC">
          <w:pPr>
            <w:pStyle w:val="4F6EB53510FB4793A203AC34950F8546"/>
          </w:pPr>
          <w:r w:rsidRPr="00CB0055">
            <w:t>Contact</w:t>
          </w:r>
        </w:p>
      </w:docPartBody>
    </w:docPart>
    <w:docPart>
      <w:docPartPr>
        <w:name w:val="784E038E171648FDBD5FD9492E29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9704-96DA-4444-BCD1-5ACB9D4BA5A9}"/>
      </w:docPartPr>
      <w:docPartBody>
        <w:p w:rsidR="00214D97" w:rsidRDefault="007A72AC">
          <w:pPr>
            <w:pStyle w:val="784E038E171648FDBD5FD9492E29BF14"/>
          </w:pPr>
          <w:r w:rsidRPr="004D3011">
            <w:t>PHONE:</w:t>
          </w:r>
        </w:p>
      </w:docPartBody>
    </w:docPart>
    <w:docPart>
      <w:docPartPr>
        <w:name w:val="4A4402C43516490690B087D76C36B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D0485-3AD1-455E-9D25-5305D3637430}"/>
      </w:docPartPr>
      <w:docPartBody>
        <w:p w:rsidR="00214D97" w:rsidRDefault="007A72AC">
          <w:pPr>
            <w:pStyle w:val="4A4402C43516490690B087D76C36BD6B"/>
          </w:pPr>
          <w:r w:rsidRPr="004D3011">
            <w:t>EMAIL:</w:t>
          </w:r>
        </w:p>
      </w:docPartBody>
    </w:docPart>
    <w:docPart>
      <w:docPartPr>
        <w:name w:val="511D461EFE544BBD8F3ED1A5EE17C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5BCF1-61B5-44F9-8B0A-2328FCC3A8DB}"/>
      </w:docPartPr>
      <w:docPartBody>
        <w:p w:rsidR="00214D97" w:rsidRDefault="007A72AC">
          <w:pPr>
            <w:pStyle w:val="511D461EFE544BBD8F3ED1A5EE17C555"/>
          </w:pPr>
          <w:r w:rsidRPr="00036450">
            <w:t>EDUCATION</w:t>
          </w:r>
        </w:p>
      </w:docPartBody>
    </w:docPart>
    <w:docPart>
      <w:docPartPr>
        <w:name w:val="45CEC9482BB040B7A7E3D7B4673BE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0BD1-8D8B-496D-9D24-5AE0D96FACE2}"/>
      </w:docPartPr>
      <w:docPartBody>
        <w:p w:rsidR="00214D97" w:rsidRDefault="007A72AC">
          <w:pPr>
            <w:pStyle w:val="45CEC9482BB040B7A7E3D7B4673BE9FD"/>
          </w:pPr>
          <w:r w:rsidRPr="00036450">
            <w:t>WORK EXPERIENCE</w:t>
          </w:r>
        </w:p>
      </w:docPartBody>
    </w:docPart>
    <w:docPart>
      <w:docPartPr>
        <w:name w:val="C9A4223A737F40ACBB541DBCE17F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4E9A8-47E4-4AB1-90D0-22364CB2D7ED}"/>
      </w:docPartPr>
      <w:docPartBody>
        <w:p w:rsidR="00214D97" w:rsidRDefault="007A72AC">
          <w:pPr>
            <w:pStyle w:val="C9A4223A737F40ACBB541DBCE17F542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AC"/>
    <w:rsid w:val="0012728B"/>
    <w:rsid w:val="00214D97"/>
    <w:rsid w:val="007A72AC"/>
    <w:rsid w:val="00E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0C63996684AC198AD3432D9FC69AB">
    <w:name w:val="7D10C63996684AC198AD3432D9FC69AB"/>
  </w:style>
  <w:style w:type="paragraph" w:customStyle="1" w:styleId="E8FC5F122B334D05AE0AF29B9B837559">
    <w:name w:val="E8FC5F122B334D05AE0AF29B9B837559"/>
  </w:style>
  <w:style w:type="paragraph" w:customStyle="1" w:styleId="FE29B424881A4384B834E04F019DE8A5">
    <w:name w:val="FE29B424881A4384B834E04F019DE8A5"/>
  </w:style>
  <w:style w:type="paragraph" w:customStyle="1" w:styleId="6AE19714972A47AB8970857BD8BFA883">
    <w:name w:val="6AE19714972A47AB8970857BD8BFA883"/>
  </w:style>
  <w:style w:type="paragraph" w:customStyle="1" w:styleId="4F6EB53510FB4793A203AC34950F8546">
    <w:name w:val="4F6EB53510FB4793A203AC34950F8546"/>
  </w:style>
  <w:style w:type="paragraph" w:customStyle="1" w:styleId="784E038E171648FDBD5FD9492E29BF14">
    <w:name w:val="784E038E171648FDBD5FD9492E29BF14"/>
  </w:style>
  <w:style w:type="paragraph" w:customStyle="1" w:styleId="4E663EC8AC6F4BC48B8DBD50CC8AF5E4">
    <w:name w:val="4E663EC8AC6F4BC48B8DBD50CC8AF5E4"/>
  </w:style>
  <w:style w:type="paragraph" w:customStyle="1" w:styleId="9193532FDF10414BB05EAAF32F00A32B">
    <w:name w:val="9193532FDF10414BB05EAAF32F00A32B"/>
  </w:style>
  <w:style w:type="paragraph" w:customStyle="1" w:styleId="F390A950714C4004813161BB121EB032">
    <w:name w:val="F390A950714C4004813161BB121EB032"/>
  </w:style>
  <w:style w:type="paragraph" w:customStyle="1" w:styleId="4A4402C43516490690B087D76C36BD6B">
    <w:name w:val="4A4402C43516490690B087D76C36BD6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8CFD0CFF61F44279D8F8D07A58AC141">
    <w:name w:val="E8CFD0CFF61F44279D8F8D07A58AC141"/>
  </w:style>
  <w:style w:type="paragraph" w:customStyle="1" w:styleId="6B903A9736C848AF897A8ED57F42F0C2">
    <w:name w:val="6B903A9736C848AF897A8ED57F42F0C2"/>
  </w:style>
  <w:style w:type="paragraph" w:customStyle="1" w:styleId="B6DBBE4D296347FD8C4B7A4773ABD6DF">
    <w:name w:val="B6DBBE4D296347FD8C4B7A4773ABD6DF"/>
  </w:style>
  <w:style w:type="paragraph" w:customStyle="1" w:styleId="BB522118EB6847C4A685DFDD0C52F3FE">
    <w:name w:val="BB522118EB6847C4A685DFDD0C52F3FE"/>
  </w:style>
  <w:style w:type="paragraph" w:customStyle="1" w:styleId="9F130B68675149C892DBCDB0B572671D">
    <w:name w:val="9F130B68675149C892DBCDB0B572671D"/>
  </w:style>
  <w:style w:type="paragraph" w:customStyle="1" w:styleId="29B1C455A9484ADEBF900035133381E1">
    <w:name w:val="29B1C455A9484ADEBF900035133381E1"/>
  </w:style>
  <w:style w:type="paragraph" w:customStyle="1" w:styleId="511D461EFE544BBD8F3ED1A5EE17C555">
    <w:name w:val="511D461EFE544BBD8F3ED1A5EE17C555"/>
  </w:style>
  <w:style w:type="paragraph" w:customStyle="1" w:styleId="65A113F3525C4988B475064B24217D81">
    <w:name w:val="65A113F3525C4988B475064B24217D81"/>
  </w:style>
  <w:style w:type="paragraph" w:customStyle="1" w:styleId="DFEC993F56E548029423CB09EAA50DA1">
    <w:name w:val="DFEC993F56E548029423CB09EAA50DA1"/>
  </w:style>
  <w:style w:type="paragraph" w:customStyle="1" w:styleId="5F09F23301A44F2596E147A215B1C4A2">
    <w:name w:val="5F09F23301A44F2596E147A215B1C4A2"/>
  </w:style>
  <w:style w:type="paragraph" w:customStyle="1" w:styleId="212D4CD05413442C8C713F8A47F1D64A">
    <w:name w:val="212D4CD05413442C8C713F8A47F1D64A"/>
  </w:style>
  <w:style w:type="paragraph" w:customStyle="1" w:styleId="889EB394756D412CB0D8203D2CEB0BCE">
    <w:name w:val="889EB394756D412CB0D8203D2CEB0BCE"/>
  </w:style>
  <w:style w:type="paragraph" w:customStyle="1" w:styleId="7D79D89E256847728A63D12B77156464">
    <w:name w:val="7D79D89E256847728A63D12B77156464"/>
  </w:style>
  <w:style w:type="paragraph" w:customStyle="1" w:styleId="8CCA54C9C1E545FEA7F0C092ABFDF075">
    <w:name w:val="8CCA54C9C1E545FEA7F0C092ABFDF075"/>
  </w:style>
  <w:style w:type="paragraph" w:customStyle="1" w:styleId="45CEC9482BB040B7A7E3D7B4673BE9FD">
    <w:name w:val="45CEC9482BB040B7A7E3D7B4673BE9FD"/>
  </w:style>
  <w:style w:type="paragraph" w:customStyle="1" w:styleId="3D1692A5A23842C49308B47F276B056A">
    <w:name w:val="3D1692A5A23842C49308B47F276B056A"/>
  </w:style>
  <w:style w:type="paragraph" w:customStyle="1" w:styleId="422DBA83BAEF4B31A15400810580AC87">
    <w:name w:val="422DBA83BAEF4B31A15400810580AC87"/>
  </w:style>
  <w:style w:type="paragraph" w:customStyle="1" w:styleId="A439DB4DBDDF4882A2A575E859B54FA9">
    <w:name w:val="A439DB4DBDDF4882A2A575E859B54FA9"/>
  </w:style>
  <w:style w:type="paragraph" w:customStyle="1" w:styleId="9D8D295DB1E94B27BB4244E1E4527C5A">
    <w:name w:val="9D8D295DB1E94B27BB4244E1E4527C5A"/>
  </w:style>
  <w:style w:type="paragraph" w:customStyle="1" w:styleId="46E8ED44BBBF4083A746F028D0585378">
    <w:name w:val="46E8ED44BBBF4083A746F028D0585378"/>
  </w:style>
  <w:style w:type="paragraph" w:customStyle="1" w:styleId="A9934BBB245648438F7940FE4EBA8C00">
    <w:name w:val="A9934BBB245648438F7940FE4EBA8C00"/>
  </w:style>
  <w:style w:type="paragraph" w:customStyle="1" w:styleId="6809F26F1FFB4D17B6E89DA373453E6E">
    <w:name w:val="6809F26F1FFB4D17B6E89DA373453E6E"/>
  </w:style>
  <w:style w:type="paragraph" w:customStyle="1" w:styleId="C3E53F49DA854BFABD209F772670A22B">
    <w:name w:val="C3E53F49DA854BFABD209F772670A22B"/>
  </w:style>
  <w:style w:type="paragraph" w:customStyle="1" w:styleId="48A82052931942FBBC7BEFD511B5157F">
    <w:name w:val="48A82052931942FBBC7BEFD511B5157F"/>
  </w:style>
  <w:style w:type="paragraph" w:customStyle="1" w:styleId="1D491A535EFB418381C87D7F76845920">
    <w:name w:val="1D491A535EFB418381C87D7F76845920"/>
  </w:style>
  <w:style w:type="paragraph" w:customStyle="1" w:styleId="EFE8145DE0F741BFA0E8D02983D2B5F2">
    <w:name w:val="EFE8145DE0F741BFA0E8D02983D2B5F2"/>
  </w:style>
  <w:style w:type="paragraph" w:customStyle="1" w:styleId="B430F92061214A29BC3440B7B697FFB0">
    <w:name w:val="B430F92061214A29BC3440B7B697FFB0"/>
  </w:style>
  <w:style w:type="paragraph" w:customStyle="1" w:styleId="7B9537169D134A628FD786792F9CB9AA">
    <w:name w:val="7B9537169D134A628FD786792F9CB9AA"/>
  </w:style>
  <w:style w:type="paragraph" w:customStyle="1" w:styleId="9B893177A054451C8890E74B1D4AC28B">
    <w:name w:val="9B893177A054451C8890E74B1D4AC28B"/>
  </w:style>
  <w:style w:type="paragraph" w:customStyle="1" w:styleId="E423F2C06D68443FA4FEF2580E761B3D">
    <w:name w:val="E423F2C06D68443FA4FEF2580E761B3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9A4223A737F40ACBB541DBCE17F5425">
    <w:name w:val="C9A4223A737F40ACBB541DBCE17F5425"/>
  </w:style>
  <w:style w:type="paragraph" w:customStyle="1" w:styleId="02633044C6CE48BC97B133C40BEC9FBC">
    <w:name w:val="02633044C6CE48BC97B133C40BEC9FBC"/>
    <w:rsid w:val="00214D97"/>
  </w:style>
  <w:style w:type="paragraph" w:customStyle="1" w:styleId="E5F1CCA17B4F4677BA7651563B9EB5B3">
    <w:name w:val="E5F1CCA17B4F4677BA7651563B9EB5B3"/>
    <w:rsid w:val="00214D97"/>
  </w:style>
  <w:style w:type="paragraph" w:customStyle="1" w:styleId="6AFD00AA142D4D4C91586A2E05F3F299">
    <w:name w:val="6AFD00AA142D4D4C91586A2E05F3F299"/>
    <w:rsid w:val="00214D97"/>
  </w:style>
  <w:style w:type="paragraph" w:customStyle="1" w:styleId="14C3F8ABAE7C45AC98F2E78DAC4F8BAE">
    <w:name w:val="14C3F8ABAE7C45AC98F2E78DAC4F8BAE"/>
    <w:rsid w:val="00214D97"/>
  </w:style>
  <w:style w:type="paragraph" w:customStyle="1" w:styleId="AA8F863EF1484FB99CCB1978A6B08F20">
    <w:name w:val="AA8F863EF1484FB99CCB1978A6B08F20"/>
    <w:rsid w:val="00214D97"/>
  </w:style>
  <w:style w:type="paragraph" w:customStyle="1" w:styleId="62464C5C93554AB38211797E727427C2">
    <w:name w:val="62464C5C93554AB38211797E727427C2"/>
    <w:rsid w:val="00214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dc:description/>
  <cp:lastModifiedBy/>
  <cp:revision>1</cp:revision>
  <dcterms:created xsi:type="dcterms:W3CDTF">2024-02-19T20:33:00Z</dcterms:created>
  <dcterms:modified xsi:type="dcterms:W3CDTF">2024-02-26T13:45:00Z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11ceff8e-68b2-4398-bd3c-1e12c19fc0dd</vt:lpwstr>
  </property>
</Properties>
</file>